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6"/>
          <w:lang w:val="en-US"/>
        </w:rPr>
        <w:id w:val="633372245"/>
        <w:placeholder>
          <w:docPart w:val="32514EC0CF5E4D569348560ACCB2E36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9478646" w14:textId="77777777" w:rsidR="005F0FF2" w:rsidRPr="009101E4" w:rsidRDefault="009101E4">
          <w:pPr>
            <w:pStyle w:val="Titre"/>
            <w:rPr>
              <w:sz w:val="56"/>
              <w:lang w:val="en-US"/>
            </w:rPr>
          </w:pPr>
          <w:r w:rsidRPr="009101E4">
            <w:rPr>
              <w:sz w:val="56"/>
              <w:lang w:val="en-US"/>
            </w:rPr>
            <w:t>HEURISTIC ANALYSIS</w:t>
          </w:r>
        </w:p>
      </w:sdtContent>
    </w:sdt>
    <w:p w14:paraId="47F718C0" w14:textId="77777777" w:rsidR="005F0FF2" w:rsidRDefault="00E77CB8">
      <w:pPr>
        <w:pStyle w:val="Sous-titre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79394B" wp14:editId="3397C784">
                <wp:simplePos x="0" y="0"/>
                <wp:positionH relativeFrom="column">
                  <wp:posOffset>-12700</wp:posOffset>
                </wp:positionH>
                <wp:positionV relativeFrom="paragraph">
                  <wp:posOffset>407670</wp:posOffset>
                </wp:positionV>
                <wp:extent cx="434340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AE4128" id="Connecteur droit 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32.1pt" to="34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" strokecolor="#bfbfbf [2412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60CDE18D" wp14:editId="5552CCD1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471660"/>
                <wp:effectExtent l="0" t="0" r="7620" b="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472172"/>
                          <a:chOff x="0" y="0"/>
                          <a:chExt cx="2048510" cy="9472172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Zone de texte 14"/>
                        <wps:cNvSpPr txBox="1">
                          <a:spLocks noChangeArrowheads="1"/>
                        </wps:cNvSpPr>
                        <wps:spPr bwMode="auto">
                          <a:xfrm>
                            <a:off x="83474" y="317500"/>
                            <a:ext cx="1846925" cy="9154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9AD4F" w14:textId="77777777" w:rsidR="005F0FF2" w:rsidRPr="00C812A3" w:rsidRDefault="00E77CB8">
                              <w:pPr>
                                <w:pStyle w:val="Sous-titre"/>
                                <w:rPr>
                                  <w:color w:val="C8C8B1" w:themeColor="background2"/>
                                  <w:sz w:val="28"/>
                                  <w:lang w:val="en-US"/>
                                </w:rPr>
                              </w:pPr>
                              <w:r w:rsidRPr="00C812A3">
                                <w:rPr>
                                  <w:color w:val="C8C8B1" w:themeColor="background2"/>
                                  <w:sz w:val="28"/>
                                  <w:lang w:val="en-US"/>
                                </w:rPr>
                                <w:t>INTRODUCTION</w:t>
                              </w:r>
                            </w:p>
                            <w:p w14:paraId="48CAB06D" w14:textId="77777777" w:rsidR="009D36BF" w:rsidRPr="009D36BF" w:rsidRDefault="00C812A3" w:rsidP="009D36BF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sz w:val="18"/>
                                  <w:lang w:val="en-US"/>
                                </w:rPr>
                              </w:pPr>
                              <w:r w:rsidRPr="00C812A3">
                                <w:rPr>
                                  <w:color w:val="FFFFFF" w:themeColor="background1"/>
                                  <w:sz w:val="18"/>
                                  <w:lang w:val="en-US"/>
                                </w:rPr>
                                <w:t xml:space="preserve">In this project, </w:t>
                              </w:r>
                              <w:r w:rsidR="009D36BF" w:rsidRPr="009D36BF">
                                <w:rPr>
                                  <w:color w:val="FFFFFF" w:themeColor="background1"/>
                                  <w:sz w:val="18"/>
                                  <w:lang w:val="en-US"/>
                                </w:rPr>
                                <w:t xml:space="preserve">we implemented a planning search agent to solve deterministic logistics planning problems for an Air Cargo transport system. We use a </w:t>
                              </w:r>
                              <w:r w:rsidR="009D36BF" w:rsidRPr="009D36BF">
                                <w:rPr>
                                  <w:b/>
                                  <w:color w:val="FFFFFF" w:themeColor="background1"/>
                                  <w:sz w:val="18"/>
                                  <w:lang w:val="en-US"/>
                                </w:rPr>
                                <w:t>planning graph</w:t>
                              </w:r>
                              <w:r w:rsidR="009D36BF" w:rsidRPr="009D36BF">
                                <w:rPr>
                                  <w:color w:val="FFFFFF" w:themeColor="background1"/>
                                  <w:sz w:val="18"/>
                                  <w:lang w:val="en-US"/>
                                </w:rPr>
                                <w:t xml:space="preserve"> and </w:t>
                              </w:r>
                              <w:r w:rsidR="009D36BF" w:rsidRPr="009D36BF">
                                <w:rPr>
                                  <w:b/>
                                  <w:color w:val="FFFFFF" w:themeColor="background1"/>
                                  <w:sz w:val="18"/>
                                  <w:lang w:val="en-US"/>
                                </w:rPr>
                                <w:t>automatic domain-independent heuristics with A* search</w:t>
                              </w:r>
                              <w:r w:rsidR="009D36BF" w:rsidRPr="009D36BF">
                                <w:rPr>
                                  <w:color w:val="FFFFFF" w:themeColor="background1"/>
                                  <w:sz w:val="18"/>
                                  <w:lang w:val="en-US"/>
                                </w:rPr>
                                <w:t xml:space="preserve"> and compare their results/performance against several </w:t>
                              </w:r>
                              <w:r w:rsidR="009D36BF" w:rsidRPr="009D36BF">
                                <w:rPr>
                                  <w:b/>
                                  <w:color w:val="FFFFFF" w:themeColor="background1"/>
                                  <w:sz w:val="18"/>
                                  <w:lang w:val="en-US"/>
                                </w:rPr>
                                <w:t>uninformed non-heuristic search methods</w:t>
                              </w:r>
                              <w:r w:rsidR="009D36BF" w:rsidRPr="009D36BF">
                                <w:rPr>
                                  <w:color w:val="FFFFFF" w:themeColor="background1"/>
                                  <w:sz w:val="18"/>
                                  <w:lang w:val="en-US"/>
                                </w:rPr>
                                <w:t xml:space="preserve"> (breadth-first, depth-first, etc.).</w:t>
                              </w:r>
                            </w:p>
                            <w:p w14:paraId="22DF21D6" w14:textId="77777777" w:rsidR="00BD6673" w:rsidRPr="00C812A3" w:rsidRDefault="00BD6673" w:rsidP="00BD6673">
                              <w:pPr>
                                <w:spacing w:line="360" w:lineRule="auto"/>
                                <w:rPr>
                                  <w:color w:val="FFFFFF" w:themeColor="background1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e 14" o:spid="_x0000_s1026" style="position:absolute;margin-left:0;margin-top:0;width:161.3pt;height:745.8pt;z-index:251676672;mso-width-percent:320;mso-left-percent:720;mso-top-percent:-25;mso-wrap-distance-left:14.4pt;mso-wrap-distance-right:14.4pt;mso-position-horizontal-relative:margin;mso-position-vertical-relative:margin;mso-width-percent:320;mso-left-percent:720;mso-top-percent:-25;mso-width-relative:margin;mso-height-relative:margin" coordsize="20485,9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">
                <v:rect id="Rectangle 18" o:spid="_x0000_s1027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Rectangle 17" o:spid="_x0000_s1028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4" o:spid="_x0000_s1029" type="#_x0000_t202" style="position:absolute;left:834;top:3175;width:18469;height:9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:rsidR="005F0FF2" w:rsidRPr="00C812A3" w:rsidRDefault="00E77CB8">
                        <w:pPr>
                          <w:pStyle w:val="Sous-titre"/>
                          <w:rPr>
                            <w:color w:val="C8C8B1" w:themeColor="background2"/>
                            <w:sz w:val="28"/>
                            <w:lang w:val="en-US"/>
                          </w:rPr>
                        </w:pPr>
                        <w:r w:rsidRPr="00C812A3">
                          <w:rPr>
                            <w:color w:val="C8C8B1" w:themeColor="background2"/>
                            <w:sz w:val="28"/>
                            <w:lang w:val="en-US"/>
                          </w:rPr>
                          <w:t>INTRODUCTION</w:t>
                        </w:r>
                      </w:p>
                      <w:p w:rsidR="009D36BF" w:rsidRPr="009D36BF" w:rsidRDefault="00C812A3" w:rsidP="009D36BF">
                        <w:pPr>
                          <w:spacing w:line="480" w:lineRule="auto"/>
                          <w:rPr>
                            <w:color w:val="FFFFFF" w:themeColor="background1"/>
                            <w:sz w:val="18"/>
                            <w:lang w:val="en-US"/>
                          </w:rPr>
                        </w:pPr>
                        <w:r w:rsidRPr="00C812A3">
                          <w:rPr>
                            <w:color w:val="FFFFFF" w:themeColor="background1"/>
                            <w:sz w:val="18"/>
                            <w:lang w:val="en-US"/>
                          </w:rPr>
                          <w:t xml:space="preserve">In this project, </w:t>
                        </w:r>
                        <w:r w:rsidR="009D36BF" w:rsidRPr="009D36BF">
                          <w:rPr>
                            <w:color w:val="FFFFFF" w:themeColor="background1"/>
                            <w:sz w:val="18"/>
                            <w:lang w:val="en-US"/>
                          </w:rPr>
                          <w:t xml:space="preserve">we implemented a planning search agent to solve deterministic logistics planning problems for an Air Cargo transport system. We use a </w:t>
                        </w:r>
                        <w:r w:rsidR="009D36BF" w:rsidRPr="009D36BF">
                          <w:rPr>
                            <w:b/>
                            <w:color w:val="FFFFFF" w:themeColor="background1"/>
                            <w:sz w:val="18"/>
                            <w:lang w:val="en-US"/>
                          </w:rPr>
                          <w:t>planning graph</w:t>
                        </w:r>
                        <w:r w:rsidR="009D36BF" w:rsidRPr="009D36BF">
                          <w:rPr>
                            <w:color w:val="FFFFFF" w:themeColor="background1"/>
                            <w:sz w:val="18"/>
                            <w:lang w:val="en-US"/>
                          </w:rPr>
                          <w:t xml:space="preserve"> and </w:t>
                        </w:r>
                        <w:r w:rsidR="009D36BF" w:rsidRPr="009D36BF">
                          <w:rPr>
                            <w:b/>
                            <w:color w:val="FFFFFF" w:themeColor="background1"/>
                            <w:sz w:val="18"/>
                            <w:lang w:val="en-US"/>
                          </w:rPr>
                          <w:t>automatic domain-independent heuristics with A* search</w:t>
                        </w:r>
                        <w:r w:rsidR="009D36BF" w:rsidRPr="009D36BF">
                          <w:rPr>
                            <w:color w:val="FFFFFF" w:themeColor="background1"/>
                            <w:sz w:val="18"/>
                            <w:lang w:val="en-US"/>
                          </w:rPr>
                          <w:t xml:space="preserve"> and compare their results/performance against several </w:t>
                        </w:r>
                        <w:r w:rsidR="009D36BF" w:rsidRPr="009D36BF">
                          <w:rPr>
                            <w:b/>
                            <w:color w:val="FFFFFF" w:themeColor="background1"/>
                            <w:sz w:val="18"/>
                            <w:lang w:val="en-US"/>
                          </w:rPr>
                          <w:t>uninformed non-heuristic search methods</w:t>
                        </w:r>
                        <w:r w:rsidR="009D36BF" w:rsidRPr="009D36BF">
                          <w:rPr>
                            <w:color w:val="FFFFFF" w:themeColor="background1"/>
                            <w:sz w:val="18"/>
                            <w:lang w:val="en-US"/>
                          </w:rPr>
                          <w:t xml:space="preserve"> (breadth-first, depth-first, etc.).</w:t>
                        </w:r>
                      </w:p>
                      <w:p w:rsidR="00BD6673" w:rsidRPr="00C812A3" w:rsidRDefault="00BD6673" w:rsidP="00BD6673">
                        <w:pPr>
                          <w:spacing w:line="360" w:lineRule="auto"/>
                          <w:rPr>
                            <w:color w:val="FFFFFF" w:themeColor="background1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rPr>
            <w:b/>
            <w:lang w:val="en-US"/>
          </w:rPr>
          <w:id w:val="1161806749"/>
          <w:placeholder>
            <w:docPart w:val="15EE0F6E70394777A810B0886F4A2ED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542F7">
            <w:rPr>
              <w:b/>
              <w:lang w:val="en-US"/>
            </w:rPr>
            <w:t>Planning Search Heuristic Analysis</w:t>
          </w:r>
        </w:sdtContent>
      </w:sdt>
      <w:r w:rsidR="00C745ED" w:rsidRPr="009101E4">
        <w:rPr>
          <w:lang w:val="en-US"/>
        </w:rPr>
        <w:t xml:space="preserve"> </w:t>
      </w:r>
    </w:p>
    <w:p w14:paraId="6D7D5830" w14:textId="77777777" w:rsidR="00E77CB8" w:rsidRPr="00E77CB8" w:rsidRDefault="00E77CB8" w:rsidP="00E77CB8">
      <w:pPr>
        <w:jc w:val="right"/>
        <w:rPr>
          <w:lang w:val="en-US"/>
        </w:rPr>
      </w:pPr>
      <w:r w:rsidRPr="00E77CB8">
        <w:rPr>
          <w:b/>
          <w:color w:val="A6A6A6" w:themeColor="background1" w:themeShade="A6"/>
          <w:sz w:val="18"/>
          <w:lang w:val="en-US"/>
        </w:rPr>
        <w:t>By</w:t>
      </w:r>
      <w:r>
        <w:rPr>
          <w:b/>
          <w:i/>
          <w:color w:val="A6A6A6" w:themeColor="background1" w:themeShade="A6"/>
          <w:lang w:val="en-US"/>
        </w:rPr>
        <w:t xml:space="preserve"> </w:t>
      </w:r>
      <w:r w:rsidR="009C6BDB">
        <w:rPr>
          <w:b/>
          <w:i/>
          <w:color w:val="A6A6A6" w:themeColor="background1" w:themeShade="A6"/>
          <w:lang w:val="en-US"/>
        </w:rPr>
        <w:t>Sean Alexander Frenn</w:t>
      </w:r>
      <w:bookmarkStart w:id="0" w:name="_GoBack"/>
      <w:bookmarkEnd w:id="0"/>
      <w:r>
        <w:rPr>
          <w:b/>
          <w:i/>
          <w:color w:val="A6A6A6" w:themeColor="background1" w:themeShade="A6"/>
          <w:lang w:val="en-US"/>
        </w:rPr>
        <w:tab/>
      </w:r>
      <w:r>
        <w:rPr>
          <w:b/>
          <w:i/>
          <w:color w:val="A6A6A6" w:themeColor="background1" w:themeShade="A6"/>
          <w:lang w:val="en-US"/>
        </w:rPr>
        <w:tab/>
      </w:r>
    </w:p>
    <w:p w14:paraId="7CAD0C7D" w14:textId="77777777" w:rsidR="005F0FF2" w:rsidRPr="00565196" w:rsidRDefault="009D36BF" w:rsidP="007C1B00">
      <w:pPr>
        <w:pStyle w:val="Titre1"/>
        <w:rPr>
          <w:lang w:val="en-US"/>
        </w:rPr>
      </w:pPr>
      <w:r>
        <w:rPr>
          <w:lang w:val="en-US"/>
        </w:rPr>
        <w:t>ABSTRACT</w:t>
      </w:r>
    </w:p>
    <w:p w14:paraId="15C51CB6" w14:textId="77777777" w:rsidR="009D36BF" w:rsidRPr="009542F7" w:rsidRDefault="009D36BF" w:rsidP="009D36BF">
      <w:pPr>
        <w:pStyle w:val="Default"/>
        <w:rPr>
          <w:lang w:val="en-US"/>
        </w:rPr>
      </w:pPr>
    </w:p>
    <w:p w14:paraId="45EB2AFD" w14:textId="77777777" w:rsidR="00DF7F5B" w:rsidRPr="00F81E57" w:rsidRDefault="009D36BF" w:rsidP="009D36BF">
      <w:pPr>
        <w:rPr>
          <w:lang w:val="en-US"/>
        </w:rPr>
      </w:pPr>
      <w:r w:rsidRPr="009D36BF">
        <w:rPr>
          <w:lang w:val="en-US"/>
        </w:rPr>
        <w:t xml:space="preserve"> </w:t>
      </w:r>
      <w:r w:rsidR="009542F7">
        <w:rPr>
          <w:lang w:val="en-US"/>
        </w:rPr>
        <w:t xml:space="preserve">In this project, we </w:t>
      </w:r>
      <w:r w:rsidR="00083303">
        <w:rPr>
          <w:lang w:val="en-US"/>
        </w:rPr>
        <w:t>apply different planning algorithms to solve th</w:t>
      </w:r>
      <w:r w:rsidRPr="009D36BF">
        <w:rPr>
          <w:lang w:val="en-US"/>
        </w:rPr>
        <w:t xml:space="preserve">e air cargo planning problems using </w:t>
      </w:r>
      <w:r w:rsidR="00083303">
        <w:rPr>
          <w:lang w:val="en-US"/>
        </w:rPr>
        <w:t>multiple</w:t>
      </w:r>
      <w:r w:rsidRPr="009D36BF">
        <w:rPr>
          <w:lang w:val="en-US"/>
        </w:rPr>
        <w:t xml:space="preserve"> search methods: breadth-first search (BFS), depth-first (DF) graph search, uniform cost search (UCS), </w:t>
      </w:r>
      <w:r w:rsidR="00083303">
        <w:rPr>
          <w:lang w:val="en-US"/>
        </w:rPr>
        <w:t>and different variants of A star (</w:t>
      </w:r>
      <w:r w:rsidRPr="009D36BF">
        <w:rPr>
          <w:lang w:val="en-US"/>
        </w:rPr>
        <w:t>A*</w:t>
      </w:r>
      <w:r w:rsidR="00083303">
        <w:rPr>
          <w:lang w:val="en-US"/>
        </w:rPr>
        <w:t>) search</w:t>
      </w:r>
      <w:r w:rsidRPr="009D36BF">
        <w:rPr>
          <w:lang w:val="en-US"/>
        </w:rPr>
        <w:t xml:space="preserve">. An optimal plan has been obtained </w:t>
      </w:r>
      <w:r w:rsidR="00083303">
        <w:rPr>
          <w:lang w:val="en-US"/>
        </w:rPr>
        <w:t>this problem by computing different</w:t>
      </w:r>
      <w:r w:rsidRPr="009D36BF">
        <w:rPr>
          <w:lang w:val="en-US"/>
        </w:rPr>
        <w:t xml:space="preserve"> </w:t>
      </w:r>
      <w:r w:rsidR="00083303">
        <w:rPr>
          <w:lang w:val="en-US"/>
        </w:rPr>
        <w:t xml:space="preserve">methods </w:t>
      </w:r>
      <w:r w:rsidRPr="009D36BF">
        <w:rPr>
          <w:lang w:val="en-US"/>
        </w:rPr>
        <w:t xml:space="preserve">and the performance of each search method have been analyzed. </w:t>
      </w:r>
      <w:r w:rsidR="00551DB1">
        <w:rPr>
          <w:lang w:val="en-US"/>
        </w:rPr>
        <w:t>The results show</w:t>
      </w:r>
      <w:r w:rsidR="00083303">
        <w:rPr>
          <w:lang w:val="en-US"/>
        </w:rPr>
        <w:t xml:space="preserve"> us that </w:t>
      </w:r>
      <w:r w:rsidRPr="009D36BF">
        <w:rPr>
          <w:lang w:val="en-US"/>
        </w:rPr>
        <w:t xml:space="preserve">DF graph search </w:t>
      </w:r>
      <w:r w:rsidR="00083303">
        <w:rPr>
          <w:lang w:val="en-US"/>
        </w:rPr>
        <w:t>is</w:t>
      </w:r>
      <w:r w:rsidRPr="009D36BF">
        <w:rPr>
          <w:lang w:val="en-US"/>
        </w:rPr>
        <w:t xml:space="preserve"> the fastest but </w:t>
      </w:r>
      <w:r w:rsidR="00083303">
        <w:rPr>
          <w:lang w:val="en-US"/>
        </w:rPr>
        <w:t>do</w:t>
      </w:r>
      <w:r w:rsidRPr="009D36BF">
        <w:rPr>
          <w:lang w:val="en-US"/>
        </w:rPr>
        <w:t xml:space="preserve"> not </w:t>
      </w:r>
      <w:r w:rsidR="00083303">
        <w:rPr>
          <w:lang w:val="en-US"/>
        </w:rPr>
        <w:t xml:space="preserve">always </w:t>
      </w:r>
      <w:r w:rsidRPr="009D36BF">
        <w:rPr>
          <w:lang w:val="en-US"/>
        </w:rPr>
        <w:t xml:space="preserve">obtain an optimal solution to </w:t>
      </w:r>
      <w:r w:rsidR="00083303">
        <w:rPr>
          <w:lang w:val="en-US"/>
        </w:rPr>
        <w:t>the problem</w:t>
      </w:r>
      <w:r w:rsidRPr="009D36BF">
        <w:rPr>
          <w:lang w:val="en-US"/>
        </w:rPr>
        <w:t>. A* search</w:t>
      </w:r>
      <w:r w:rsidR="00083303">
        <w:rPr>
          <w:lang w:val="en-US"/>
        </w:rPr>
        <w:t xml:space="preserve"> on the other hand (used</w:t>
      </w:r>
      <w:r w:rsidRPr="009D36BF">
        <w:rPr>
          <w:lang w:val="en-US"/>
        </w:rPr>
        <w:t xml:space="preserve"> with a </w:t>
      </w:r>
      <w:r w:rsidRPr="009D36BF">
        <w:rPr>
          <w:i/>
          <w:iCs/>
          <w:lang w:val="en-US"/>
        </w:rPr>
        <w:t xml:space="preserve">h_ignore_preconditions </w:t>
      </w:r>
      <w:r w:rsidR="00083303">
        <w:rPr>
          <w:lang w:val="en-US"/>
        </w:rPr>
        <w:t xml:space="preserve">heuristic) </w:t>
      </w:r>
      <w:r w:rsidRPr="009D36BF">
        <w:rPr>
          <w:lang w:val="en-US"/>
        </w:rPr>
        <w:t xml:space="preserve">was the fastest to discover an optimal </w:t>
      </w:r>
      <w:r w:rsidR="00083303">
        <w:rPr>
          <w:lang w:val="en-US"/>
        </w:rPr>
        <w:t xml:space="preserve">solution to most of the air </w:t>
      </w:r>
      <w:r w:rsidRPr="009D36BF">
        <w:rPr>
          <w:lang w:val="en-US"/>
        </w:rPr>
        <w:t>cargo problem</w:t>
      </w:r>
      <w:r w:rsidR="00083303">
        <w:rPr>
          <w:lang w:val="en-US"/>
        </w:rPr>
        <w:t>s we experimented with</w:t>
      </w:r>
      <w:r w:rsidRPr="009D36BF">
        <w:rPr>
          <w:lang w:val="en-US"/>
        </w:rPr>
        <w:t xml:space="preserve">. The performance of the A* with a </w:t>
      </w:r>
      <w:r w:rsidRPr="009D36BF">
        <w:rPr>
          <w:i/>
          <w:iCs/>
          <w:lang w:val="en-US"/>
        </w:rPr>
        <w:t xml:space="preserve">h_pg_levelsum </w:t>
      </w:r>
      <w:r w:rsidRPr="009D36BF">
        <w:rPr>
          <w:lang w:val="en-US"/>
        </w:rPr>
        <w:t xml:space="preserve">heuristic was </w:t>
      </w:r>
      <w:r w:rsidR="00083303">
        <w:rPr>
          <w:lang w:val="en-US"/>
        </w:rPr>
        <w:t>almost</w:t>
      </w:r>
      <w:r w:rsidRPr="009D36BF">
        <w:rPr>
          <w:lang w:val="en-US"/>
        </w:rPr>
        <w:t xml:space="preserve"> </w:t>
      </w:r>
      <w:r w:rsidR="00083303">
        <w:rPr>
          <w:lang w:val="en-US"/>
        </w:rPr>
        <w:t>identical to</w:t>
      </w:r>
      <w:r w:rsidRPr="009D36BF">
        <w:rPr>
          <w:lang w:val="en-US"/>
        </w:rPr>
        <w:t xml:space="preserve"> </w:t>
      </w:r>
      <w:r w:rsidR="00083303">
        <w:rPr>
          <w:lang w:val="en-US"/>
        </w:rPr>
        <w:t xml:space="preserve">the performance </w:t>
      </w:r>
      <w:r w:rsidRPr="009D36BF">
        <w:rPr>
          <w:lang w:val="en-US"/>
        </w:rPr>
        <w:t xml:space="preserve">of the UCS. </w:t>
      </w:r>
      <w:r w:rsidR="00083303">
        <w:rPr>
          <w:lang w:val="en-US"/>
        </w:rPr>
        <w:t>We suggest using</w:t>
      </w:r>
      <w:r w:rsidRPr="009D36BF">
        <w:rPr>
          <w:lang w:val="en-US"/>
        </w:rPr>
        <w:t xml:space="preserve"> the DF graph search when solution speed is more important, and A* </w:t>
      </w:r>
      <w:r w:rsidRPr="009D36BF">
        <w:rPr>
          <w:i/>
          <w:iCs/>
          <w:lang w:val="en-US"/>
        </w:rPr>
        <w:t xml:space="preserve">h_ignore_preconditions </w:t>
      </w:r>
      <w:r w:rsidRPr="009D36BF">
        <w:rPr>
          <w:lang w:val="en-US"/>
        </w:rPr>
        <w:t xml:space="preserve">when it is important to find an optimal plan to the problem. </w:t>
      </w:r>
      <w:r w:rsid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In general, i</w:t>
      </w:r>
      <w:r w:rsidR="00F81E57" w:rsidRP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f the</w:t>
      </w:r>
      <w:r w:rsid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depth of the</w:t>
      </w:r>
      <w:r w:rsidR="00F81E57" w:rsidRP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greater than the width of it, </w:t>
      </w:r>
      <w:r w:rsidR="00F81E57" w:rsidRP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and solutions are rare, </w:t>
      </w:r>
      <w:r w:rsid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DF graph search</w:t>
      </w:r>
      <w:r w:rsidR="00F81E57" w:rsidRP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might take an extremely long time, but BFS could be faster. </w:t>
      </w:r>
      <w:r w:rsid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In the opposite scenario</w:t>
      </w:r>
      <w:r w:rsidR="00F81E57" w:rsidRP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, a BF</w:t>
      </w:r>
      <w:r w:rsid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graph search</w:t>
      </w:r>
      <w:r w:rsidR="00F81E57" w:rsidRP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might need too much memory, so it might be completely impractical.</w:t>
      </w:r>
      <w:r w:rsidR="00F81E57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Experimentation would be the key to choosing the best method to use in any problem set.</w:t>
      </w:r>
    </w:p>
    <w:p w14:paraId="69DD0094" w14:textId="77777777" w:rsidR="00922CBB" w:rsidRPr="00565196" w:rsidRDefault="00CF558C" w:rsidP="00922CBB">
      <w:pPr>
        <w:pStyle w:val="Titre1"/>
        <w:rPr>
          <w:lang w:val="en-US"/>
        </w:rPr>
      </w:pPr>
      <w:r>
        <w:rPr>
          <w:lang w:val="en-US"/>
        </w:rPr>
        <w:t>THE PROBLEM</w:t>
      </w:r>
    </w:p>
    <w:p w14:paraId="5E6C1158" w14:textId="77777777" w:rsidR="009D36BF" w:rsidRPr="001D606A" w:rsidRDefault="008312F9" w:rsidP="009D36BF">
      <w:pPr>
        <w:spacing w:after="0" w:line="240" w:lineRule="auto"/>
        <w:ind w:right="-1080"/>
        <w:rPr>
          <w:lang w:val="en-US"/>
        </w:rPr>
      </w:pPr>
      <w:r>
        <w:rPr>
          <w:lang w:val="en-US"/>
        </w:rPr>
        <w:t>Here we had</w:t>
      </w:r>
      <w:r w:rsidR="009D36BF" w:rsidRPr="001D606A">
        <w:rPr>
          <w:lang w:val="en-US"/>
        </w:rPr>
        <w:t xml:space="preserve"> three planning problems in the </w:t>
      </w:r>
      <w:r>
        <w:rPr>
          <w:lang w:val="en-US"/>
        </w:rPr>
        <w:t>a</w:t>
      </w:r>
      <w:r w:rsidR="009D36BF" w:rsidRPr="001D606A">
        <w:rPr>
          <w:lang w:val="en-US"/>
        </w:rPr>
        <w:t xml:space="preserve">ir </w:t>
      </w:r>
      <w:r>
        <w:rPr>
          <w:lang w:val="en-US"/>
        </w:rPr>
        <w:t>c</w:t>
      </w:r>
      <w:r w:rsidR="009D36BF" w:rsidRPr="001D606A">
        <w:rPr>
          <w:lang w:val="en-US"/>
        </w:rPr>
        <w:t xml:space="preserve">argo domain </w:t>
      </w:r>
      <w:r>
        <w:rPr>
          <w:lang w:val="en-US"/>
        </w:rPr>
        <w:t>using</w:t>
      </w:r>
      <w:r w:rsidR="009D36BF" w:rsidRPr="001D606A">
        <w:rPr>
          <w:lang w:val="en-US"/>
        </w:rPr>
        <w:t xml:space="preserve"> the same action schema:</w:t>
      </w:r>
    </w:p>
    <w:p w14:paraId="72E2462A" w14:textId="77777777" w:rsidR="009D36BF" w:rsidRPr="009D36BF" w:rsidRDefault="009D36BF" w:rsidP="009D36BF">
      <w:pPr>
        <w:spacing w:after="0" w:line="240" w:lineRule="auto"/>
        <w:ind w:right="-1080"/>
        <w:rPr>
          <w:sz w:val="18"/>
          <w:szCs w:val="18"/>
          <w:lang w:val="en-US"/>
        </w:rPr>
      </w:pPr>
    </w:p>
    <w:p w14:paraId="6DAABA5B" w14:textId="77777777" w:rsidR="009D36BF" w:rsidRPr="009D36BF" w:rsidRDefault="009D36BF" w:rsidP="009D36BF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9D36BF">
        <w:rPr>
          <w:rFonts w:ascii="Courier New" w:hAnsi="Courier New" w:cs="Courier New"/>
          <w:sz w:val="14"/>
          <w:szCs w:val="14"/>
          <w:lang w:val="en-US"/>
        </w:rPr>
        <w:t>Action(Load(c, p, a),</w:t>
      </w:r>
    </w:p>
    <w:p w14:paraId="49BC3410" w14:textId="77777777" w:rsidR="009D36BF" w:rsidRPr="009D36BF" w:rsidRDefault="009D36BF" w:rsidP="009D36BF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9D36BF">
        <w:rPr>
          <w:rFonts w:ascii="Courier New" w:hAnsi="Courier New" w:cs="Courier New"/>
          <w:sz w:val="14"/>
          <w:szCs w:val="14"/>
          <w:lang w:val="en-US"/>
        </w:rPr>
        <w:tab/>
        <w:t xml:space="preserve">PRECOND: At(c, a)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At(p, a)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Cargo(c)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Plane(p)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Airport(a)</w:t>
      </w:r>
    </w:p>
    <w:p w14:paraId="54261F28" w14:textId="77777777" w:rsidR="009D36BF" w:rsidRPr="009D36BF" w:rsidRDefault="009D36BF" w:rsidP="009D36BF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9D36BF">
        <w:rPr>
          <w:rFonts w:ascii="Courier New" w:hAnsi="Courier New" w:cs="Courier New"/>
          <w:sz w:val="14"/>
          <w:szCs w:val="14"/>
          <w:lang w:val="en-US"/>
        </w:rPr>
        <w:tab/>
        <w:t xml:space="preserve">EFFECT: ¬ At(c, a)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In(c, p))</w:t>
      </w:r>
    </w:p>
    <w:p w14:paraId="55861719" w14:textId="77777777" w:rsidR="009D36BF" w:rsidRPr="009D36BF" w:rsidRDefault="009D36BF" w:rsidP="009D36BF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9D36BF">
        <w:rPr>
          <w:rFonts w:ascii="Courier New" w:hAnsi="Courier New" w:cs="Courier New"/>
          <w:sz w:val="14"/>
          <w:szCs w:val="14"/>
          <w:lang w:val="en-US"/>
        </w:rPr>
        <w:t>Action(Unload(c, p, a),</w:t>
      </w:r>
    </w:p>
    <w:p w14:paraId="1431048F" w14:textId="77777777" w:rsidR="009D36BF" w:rsidRPr="009D36BF" w:rsidRDefault="009D36BF" w:rsidP="009D36BF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9D36BF">
        <w:rPr>
          <w:rFonts w:ascii="Courier New" w:hAnsi="Courier New" w:cs="Courier New"/>
          <w:sz w:val="14"/>
          <w:szCs w:val="14"/>
          <w:lang w:val="en-US"/>
        </w:rPr>
        <w:tab/>
        <w:t xml:space="preserve">PRECOND: In(c, p)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At(p, a)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Cargo(c)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Plane(p)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Airport(a)</w:t>
      </w:r>
    </w:p>
    <w:p w14:paraId="378899B2" w14:textId="77777777" w:rsidR="009D36BF" w:rsidRPr="009D36BF" w:rsidRDefault="009D36BF" w:rsidP="009D36BF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9D36BF">
        <w:rPr>
          <w:rFonts w:ascii="Courier New" w:hAnsi="Courier New" w:cs="Courier New"/>
          <w:sz w:val="14"/>
          <w:szCs w:val="14"/>
          <w:lang w:val="en-US"/>
        </w:rPr>
        <w:tab/>
        <w:t xml:space="preserve">EFFECT: At(c, a)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¬ In(c, p))</w:t>
      </w:r>
    </w:p>
    <w:p w14:paraId="0E7D20E7" w14:textId="77777777" w:rsidR="009D36BF" w:rsidRPr="009D36BF" w:rsidRDefault="009D36BF" w:rsidP="009D36BF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9D36BF">
        <w:rPr>
          <w:rFonts w:ascii="Courier New" w:hAnsi="Courier New" w:cs="Courier New"/>
          <w:sz w:val="14"/>
          <w:szCs w:val="14"/>
          <w:lang w:val="en-US"/>
        </w:rPr>
        <w:t>Action(Fly(p, from, to),</w:t>
      </w:r>
    </w:p>
    <w:p w14:paraId="7163EC39" w14:textId="77777777" w:rsidR="009D36BF" w:rsidRPr="009D36BF" w:rsidRDefault="009D36BF" w:rsidP="009D36BF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9D36BF">
        <w:rPr>
          <w:rFonts w:ascii="Courier New" w:hAnsi="Courier New" w:cs="Courier New"/>
          <w:sz w:val="14"/>
          <w:szCs w:val="14"/>
          <w:lang w:val="en-US"/>
        </w:rPr>
        <w:tab/>
        <w:t xml:space="preserve">PRECOND: At(p, from)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Plane(p)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Airport(from)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Airport(to)</w:t>
      </w:r>
    </w:p>
    <w:p w14:paraId="216A2A4A" w14:textId="77777777" w:rsidR="009D36BF" w:rsidRPr="009D36BF" w:rsidRDefault="009D36BF" w:rsidP="009D36BF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9D36BF">
        <w:rPr>
          <w:rFonts w:ascii="Courier New" w:hAnsi="Courier New" w:cs="Courier New"/>
          <w:sz w:val="14"/>
          <w:szCs w:val="14"/>
          <w:lang w:val="en-US"/>
        </w:rPr>
        <w:tab/>
        <w:t xml:space="preserve">EFFECT: ¬ At(p, from) </w:t>
      </w:r>
      <w:r w:rsidRPr="009D36BF">
        <w:rPr>
          <w:rFonts w:ascii="Cambria Math" w:hAnsi="Cambria Math" w:cs="Cambria Math"/>
          <w:sz w:val="14"/>
          <w:szCs w:val="14"/>
          <w:lang w:val="en-US"/>
        </w:rPr>
        <w:t>∧</w:t>
      </w:r>
      <w:r w:rsidRPr="009D36BF">
        <w:rPr>
          <w:rFonts w:ascii="Courier New" w:hAnsi="Courier New" w:cs="Courier New"/>
          <w:sz w:val="14"/>
          <w:szCs w:val="14"/>
          <w:lang w:val="en-US"/>
        </w:rPr>
        <w:t xml:space="preserve"> At(p, to))</w:t>
      </w:r>
    </w:p>
    <w:p w14:paraId="00E51BCC" w14:textId="77777777" w:rsidR="009D36BF" w:rsidRPr="001D606A" w:rsidRDefault="009D36BF" w:rsidP="009D36BF">
      <w:pPr>
        <w:spacing w:after="0" w:line="240" w:lineRule="auto"/>
        <w:ind w:right="-1080"/>
        <w:rPr>
          <w:lang w:val="en-US"/>
        </w:rPr>
      </w:pPr>
    </w:p>
    <w:p w14:paraId="70681C73" w14:textId="77777777" w:rsidR="009D36BF" w:rsidRPr="001D606A" w:rsidRDefault="008312F9" w:rsidP="009D36BF">
      <w:pPr>
        <w:spacing w:after="0" w:line="240" w:lineRule="auto"/>
        <w:ind w:right="-1080"/>
        <w:rPr>
          <w:lang w:val="en-US"/>
        </w:rPr>
      </w:pPr>
      <w:r>
        <w:rPr>
          <w:lang w:val="en-US"/>
        </w:rPr>
        <w:t>Below are the</w:t>
      </w:r>
      <w:r w:rsidR="009D36BF" w:rsidRPr="001D606A">
        <w:rPr>
          <w:lang w:val="en-US"/>
        </w:rPr>
        <w:t xml:space="preserve"> initial states and goals</w:t>
      </w:r>
      <w:r>
        <w:rPr>
          <w:lang w:val="en-US"/>
        </w:rPr>
        <w:t xml:space="preserve"> of those problems</w:t>
      </w:r>
      <w:r w:rsidR="009D36BF" w:rsidRPr="001D606A">
        <w:rPr>
          <w:lang w:val="en-US"/>
        </w:rPr>
        <w:t>:</w:t>
      </w:r>
    </w:p>
    <w:p w14:paraId="65186296" w14:textId="77777777" w:rsidR="009D36BF" w:rsidRPr="009D36BF" w:rsidRDefault="009D36BF" w:rsidP="009D36BF">
      <w:pPr>
        <w:spacing w:after="0" w:line="240" w:lineRule="auto"/>
        <w:ind w:left="-1080" w:right="-1080"/>
        <w:rPr>
          <w:sz w:val="18"/>
          <w:szCs w:val="18"/>
          <w:lang w:val="en-US"/>
        </w:rPr>
      </w:pPr>
    </w:p>
    <w:tbl>
      <w:tblPr>
        <w:tblStyle w:val="Grilledutableau"/>
        <w:tblW w:w="80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4230"/>
      </w:tblGrid>
      <w:tr w:rsidR="009D36BF" w:rsidRPr="00F81E57" w14:paraId="47A7819A" w14:textId="77777777" w:rsidTr="001D606A">
        <w:tc>
          <w:tcPr>
            <w:tcW w:w="3780" w:type="dxa"/>
          </w:tcPr>
          <w:p w14:paraId="738AEEC7" w14:textId="77777777" w:rsidR="009D36BF" w:rsidRPr="00CB6497" w:rsidRDefault="009D36BF" w:rsidP="006D65D9">
            <w:pPr>
              <w:ind w:left="-23" w:right="-1080"/>
              <w:rPr>
                <w:sz w:val="18"/>
                <w:szCs w:val="18"/>
              </w:rPr>
            </w:pPr>
            <w:r w:rsidRPr="00CB6497">
              <w:rPr>
                <w:sz w:val="18"/>
                <w:szCs w:val="18"/>
              </w:rPr>
              <w:lastRenderedPageBreak/>
              <w:t>Problem 1:</w:t>
            </w:r>
          </w:p>
          <w:p w14:paraId="33F743C7" w14:textId="77777777" w:rsidR="009D36BF" w:rsidRPr="00CB6497" w:rsidRDefault="009D36BF" w:rsidP="006D65D9">
            <w:pPr>
              <w:ind w:left="-23" w:right="-1080"/>
              <w:rPr>
                <w:rFonts w:ascii="Courier New" w:hAnsi="Courier New" w:cs="Courier New"/>
                <w:sz w:val="14"/>
                <w:szCs w:val="14"/>
              </w:rPr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Init(At(C1, SFO)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At(C2, JFK)</w:t>
            </w:r>
          </w:p>
          <w:p w14:paraId="2FEFE9F5" w14:textId="77777777" w:rsidR="009D36BF" w:rsidRPr="00CB6497" w:rsidRDefault="009D36BF" w:rsidP="006D65D9">
            <w:pPr>
              <w:ind w:left="-23" w:right="-1080"/>
              <w:rPr>
                <w:rFonts w:ascii="Courier New" w:hAnsi="Courier New" w:cs="Courier New"/>
                <w:sz w:val="14"/>
                <w:szCs w:val="14"/>
              </w:rPr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At(P1, SFO)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At(P2, JFK)</w:t>
            </w:r>
          </w:p>
          <w:p w14:paraId="21EF2C7B" w14:textId="77777777" w:rsidR="009D36BF" w:rsidRPr="00CB6497" w:rsidRDefault="009D36BF" w:rsidP="006D65D9">
            <w:pPr>
              <w:ind w:left="-23" w:right="-1080"/>
              <w:rPr>
                <w:rFonts w:ascii="Courier New" w:hAnsi="Courier New" w:cs="Courier New"/>
                <w:sz w:val="14"/>
                <w:szCs w:val="14"/>
              </w:rPr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Cargo(C1)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Cargo(C2)</w:t>
            </w:r>
          </w:p>
          <w:p w14:paraId="6F8A214E" w14:textId="77777777" w:rsidR="009D36BF" w:rsidRPr="001D606A" w:rsidRDefault="009D36BF" w:rsidP="006D65D9">
            <w:pPr>
              <w:ind w:left="-23" w:right="-1080"/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Plane(P1)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Plane(P2)</w:t>
            </w:r>
          </w:p>
          <w:p w14:paraId="212C9723" w14:textId="77777777" w:rsidR="009D36BF" w:rsidRPr="00CB6497" w:rsidRDefault="009D36BF" w:rsidP="006D65D9">
            <w:pPr>
              <w:ind w:left="-23" w:right="-1080"/>
              <w:rPr>
                <w:rFonts w:ascii="Courier New" w:hAnsi="Courier New" w:cs="Courier New"/>
                <w:sz w:val="14"/>
                <w:szCs w:val="14"/>
              </w:rPr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Airport(JFK)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Airport(SFO))</w:t>
            </w:r>
          </w:p>
          <w:p w14:paraId="46AEDF79" w14:textId="77777777" w:rsidR="009D36BF" w:rsidRPr="00CB6497" w:rsidRDefault="009D36BF" w:rsidP="006D65D9">
            <w:pPr>
              <w:ind w:left="-23" w:right="-1080"/>
              <w:rPr>
                <w:rFonts w:ascii="Courier New" w:hAnsi="Courier New" w:cs="Courier New"/>
                <w:sz w:val="14"/>
                <w:szCs w:val="14"/>
              </w:rPr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Goal(At(C1, JFK)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At(C2, SFO))</w:t>
            </w:r>
          </w:p>
          <w:p w14:paraId="3DC002EB" w14:textId="77777777" w:rsidR="009D36BF" w:rsidRDefault="009D36BF" w:rsidP="006D65D9">
            <w:pPr>
              <w:ind w:left="-23" w:right="-1080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14:paraId="0A3CC2AC" w14:textId="77777777" w:rsidR="009D36BF" w:rsidRPr="00CB6497" w:rsidRDefault="009D36BF" w:rsidP="006D65D9">
            <w:pPr>
              <w:ind w:left="-18" w:right="-1080"/>
              <w:rPr>
                <w:sz w:val="18"/>
                <w:szCs w:val="18"/>
              </w:rPr>
            </w:pPr>
            <w:r w:rsidRPr="00CB6497">
              <w:rPr>
                <w:sz w:val="18"/>
                <w:szCs w:val="18"/>
              </w:rPr>
              <w:t>Problem 2:</w:t>
            </w:r>
          </w:p>
          <w:p w14:paraId="5804F708" w14:textId="77777777" w:rsidR="009D36BF" w:rsidRPr="00CB6497" w:rsidRDefault="009D36BF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Init(At(C1, SFO)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At(C2, JFK)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At(C3, ATL)</w:t>
            </w:r>
          </w:p>
          <w:p w14:paraId="5185D0BC" w14:textId="77777777" w:rsidR="009D36BF" w:rsidRPr="00CB6497" w:rsidRDefault="009D36BF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At(P1, SFO)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At(P2, JFK)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At(P3, ATL)</w:t>
            </w:r>
          </w:p>
          <w:p w14:paraId="15A5AC8B" w14:textId="77777777" w:rsidR="009D36BF" w:rsidRPr="00CB6497" w:rsidRDefault="009D36BF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Cargo(C1)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Cargo(C2)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Cargo(C3)</w:t>
            </w:r>
          </w:p>
          <w:p w14:paraId="0FD907B9" w14:textId="77777777" w:rsidR="009D36BF" w:rsidRPr="00CB6497" w:rsidRDefault="009D36BF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Plane(P1)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Plane(P2)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Plane(P3)</w:t>
            </w:r>
          </w:p>
          <w:p w14:paraId="1409F2AA" w14:textId="77777777" w:rsidR="009D36BF" w:rsidRPr="00CB6497" w:rsidRDefault="009D36BF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Airport(JFK)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Airport(SFO)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Airport(ATL))</w:t>
            </w:r>
          </w:p>
          <w:p w14:paraId="5CAF2EE9" w14:textId="77777777" w:rsidR="009D36BF" w:rsidRDefault="009D36BF" w:rsidP="006D65D9">
            <w:pPr>
              <w:ind w:left="-18" w:right="-1080"/>
              <w:rPr>
                <w:sz w:val="18"/>
                <w:szCs w:val="18"/>
              </w:rPr>
            </w:pP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Goal(At(C1, JFK)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At(C2, SFO) </w:t>
            </w:r>
            <w:r w:rsidRPr="00CB6497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CB6497">
              <w:rPr>
                <w:rFonts w:ascii="Courier New" w:hAnsi="Courier New" w:cs="Courier New"/>
                <w:sz w:val="14"/>
                <w:szCs w:val="14"/>
              </w:rPr>
              <w:t xml:space="preserve"> At(C3, SFO))</w:t>
            </w:r>
          </w:p>
        </w:tc>
      </w:tr>
      <w:tr w:rsidR="009D36BF" w:rsidRPr="00F81E57" w14:paraId="708F116B" w14:textId="77777777" w:rsidTr="009D36BF">
        <w:tc>
          <w:tcPr>
            <w:tcW w:w="8010" w:type="dxa"/>
            <w:gridSpan w:val="2"/>
          </w:tcPr>
          <w:p w14:paraId="0023CC70" w14:textId="77777777" w:rsidR="009D36BF" w:rsidRPr="00CB6497" w:rsidRDefault="009D36BF" w:rsidP="009D36BF">
            <w:pPr>
              <w:ind w:left="-18" w:right="-1080"/>
              <w:rPr>
                <w:sz w:val="18"/>
                <w:szCs w:val="18"/>
              </w:rPr>
            </w:pPr>
            <w:r w:rsidRPr="00CB6497">
              <w:rPr>
                <w:sz w:val="18"/>
                <w:szCs w:val="18"/>
              </w:rPr>
              <w:t>Problem 3:</w:t>
            </w:r>
          </w:p>
          <w:p w14:paraId="78668FD8" w14:textId="77777777" w:rsidR="009D36BF" w:rsidRPr="00DE0914" w:rsidRDefault="009D36BF" w:rsidP="009D36BF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Init(At(C1, SFO)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At(C2, JFK)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At(C3, ATL)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At(C4, ORD)</w:t>
            </w:r>
          </w:p>
          <w:p w14:paraId="11A9434A" w14:textId="77777777" w:rsidR="009D36BF" w:rsidRPr="00DE0914" w:rsidRDefault="009D36BF" w:rsidP="009D36BF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DE0914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At(P1, SFO)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At(P2, JFK)</w:t>
            </w:r>
          </w:p>
          <w:p w14:paraId="25872C73" w14:textId="77777777" w:rsidR="009D36BF" w:rsidRPr="00DE0914" w:rsidRDefault="009D36BF" w:rsidP="009D36BF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DE0914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Cargo(C1)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Cargo(C2)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Cargo(C3)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Cargo(C4)</w:t>
            </w:r>
          </w:p>
          <w:p w14:paraId="4DC104F4" w14:textId="77777777" w:rsidR="009D36BF" w:rsidRPr="00DE0914" w:rsidRDefault="009D36BF" w:rsidP="009D36BF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DE0914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Plane(P1)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Plane(P2)</w:t>
            </w:r>
          </w:p>
          <w:p w14:paraId="00E7E1EE" w14:textId="77777777" w:rsidR="009D36BF" w:rsidRPr="00DE0914" w:rsidRDefault="009D36BF" w:rsidP="009D36BF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DE0914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Airport(JFK)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Airport(SFO)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Airport(ATL)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Airport(ORD))</w:t>
            </w:r>
          </w:p>
          <w:p w14:paraId="5AD32068" w14:textId="77777777" w:rsidR="009D36BF" w:rsidRPr="00CB6497" w:rsidRDefault="009D36BF" w:rsidP="009D36BF">
            <w:pPr>
              <w:ind w:left="-18" w:right="-1080"/>
              <w:rPr>
                <w:sz w:val="18"/>
                <w:szCs w:val="18"/>
              </w:rPr>
            </w:pP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Goal(At(C1, JFK)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At(C3, JFK)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At(C2, SFO) </w:t>
            </w:r>
            <w:r w:rsidRPr="00DE0914">
              <w:rPr>
                <w:rFonts w:ascii="Cambria Math" w:hAnsi="Cambria Math" w:cs="Cambria Math"/>
                <w:sz w:val="14"/>
                <w:szCs w:val="14"/>
              </w:rPr>
              <w:t>∧</w:t>
            </w:r>
            <w:r w:rsidRPr="00DE0914">
              <w:rPr>
                <w:rFonts w:ascii="Courier New" w:hAnsi="Courier New" w:cs="Courier New"/>
                <w:sz w:val="14"/>
                <w:szCs w:val="14"/>
              </w:rPr>
              <w:t xml:space="preserve"> At(C4, SFO))</w:t>
            </w:r>
          </w:p>
        </w:tc>
      </w:tr>
    </w:tbl>
    <w:p w14:paraId="3B9C20CB" w14:textId="77777777" w:rsidR="001D606A" w:rsidRDefault="001D606A" w:rsidP="001D606A">
      <w:pPr>
        <w:spacing w:after="0" w:line="240" w:lineRule="auto"/>
        <w:ind w:right="-1080"/>
        <w:rPr>
          <w:sz w:val="18"/>
          <w:szCs w:val="18"/>
          <w:lang w:val="en-US"/>
        </w:rPr>
      </w:pPr>
    </w:p>
    <w:p w14:paraId="6FA2ED60" w14:textId="77777777" w:rsidR="001D606A" w:rsidRPr="001D606A" w:rsidRDefault="008312F9" w:rsidP="008312F9">
      <w:pPr>
        <w:rPr>
          <w:lang w:val="en-US"/>
        </w:rPr>
      </w:pPr>
      <w:r>
        <w:rPr>
          <w:lang w:val="en-US"/>
        </w:rPr>
        <w:t>We realized that we could reach t</w:t>
      </w:r>
      <w:r w:rsidR="001D606A" w:rsidRPr="001D606A">
        <w:rPr>
          <w:lang w:val="en-US"/>
        </w:rPr>
        <w:t xml:space="preserve">he goals above </w:t>
      </w:r>
      <w:r>
        <w:rPr>
          <w:lang w:val="en-US"/>
        </w:rPr>
        <w:t xml:space="preserve">by </w:t>
      </w:r>
      <w:r w:rsidR="001D606A" w:rsidRPr="001D606A">
        <w:rPr>
          <w:lang w:val="en-US"/>
        </w:rPr>
        <w:t xml:space="preserve">using different plans, </w:t>
      </w:r>
      <w:r>
        <w:rPr>
          <w:lang w:val="en-US"/>
        </w:rPr>
        <w:t xml:space="preserve">considering </w:t>
      </w:r>
      <w:r w:rsidR="001D606A" w:rsidRPr="001D606A">
        <w:rPr>
          <w:lang w:val="en-US"/>
        </w:rPr>
        <w:t xml:space="preserve">the optimal plan lengths for </w:t>
      </w:r>
      <w:r>
        <w:rPr>
          <w:lang w:val="en-US"/>
        </w:rPr>
        <w:t>each problem</w:t>
      </w:r>
      <w:r w:rsidR="001D606A" w:rsidRPr="001D606A">
        <w:rPr>
          <w:lang w:val="en-US"/>
        </w:rPr>
        <w:t xml:space="preserve">. </w:t>
      </w:r>
      <w:r>
        <w:rPr>
          <w:lang w:val="en-US"/>
        </w:rPr>
        <w:t>Here</w:t>
      </w:r>
      <w:r w:rsidR="001D606A" w:rsidRPr="001D606A">
        <w:rPr>
          <w:lang w:val="en-US"/>
        </w:rPr>
        <w:t xml:space="preserve"> are sample plans </w:t>
      </w:r>
      <w:r>
        <w:rPr>
          <w:lang w:val="en-US"/>
        </w:rPr>
        <w:t>respecting the</w:t>
      </w:r>
      <w:r w:rsidR="001D606A" w:rsidRPr="001D606A">
        <w:rPr>
          <w:lang w:val="en-US"/>
        </w:rPr>
        <w:t xml:space="preserve"> optimal length</w:t>
      </w:r>
      <w:r>
        <w:rPr>
          <w:lang w:val="en-US"/>
        </w:rPr>
        <w:t xml:space="preserve"> for each problem</w:t>
      </w:r>
      <w:r w:rsidR="001D606A" w:rsidRPr="001D606A">
        <w:rPr>
          <w:lang w:val="en-US"/>
        </w:rPr>
        <w:t>:</w:t>
      </w:r>
    </w:p>
    <w:p w14:paraId="58796FB7" w14:textId="77777777" w:rsidR="00B2613A" w:rsidRDefault="00B2613A">
      <w:pPr>
        <w:rPr>
          <w:lang w:val="en-US"/>
        </w:rPr>
      </w:pPr>
    </w:p>
    <w:tbl>
      <w:tblPr>
        <w:tblStyle w:val="Grilledutableau"/>
        <w:tblW w:w="69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520"/>
        <w:gridCol w:w="2340"/>
      </w:tblGrid>
      <w:tr w:rsidR="00F31437" w14:paraId="152F1D1E" w14:textId="77777777" w:rsidTr="00F31437">
        <w:trPr>
          <w:jc w:val="center"/>
        </w:trPr>
        <w:tc>
          <w:tcPr>
            <w:tcW w:w="2075" w:type="dxa"/>
          </w:tcPr>
          <w:p w14:paraId="45BF926D" w14:textId="77777777" w:rsidR="00F31437" w:rsidRPr="00CB6497" w:rsidRDefault="00F31437" w:rsidP="006D65D9">
            <w:pPr>
              <w:ind w:left="-23" w:right="-1080"/>
              <w:rPr>
                <w:sz w:val="18"/>
                <w:szCs w:val="18"/>
              </w:rPr>
            </w:pPr>
            <w:r w:rsidRPr="00CB6497">
              <w:rPr>
                <w:sz w:val="18"/>
                <w:szCs w:val="18"/>
              </w:rPr>
              <w:t>Problem 1:</w:t>
            </w:r>
          </w:p>
          <w:p w14:paraId="61613C5B" w14:textId="77777777" w:rsidR="00F31437" w:rsidRPr="007E2C41" w:rsidRDefault="00F31437" w:rsidP="006D65D9">
            <w:pPr>
              <w:ind w:left="-23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Load(C1, P1, SFO)</w:t>
            </w:r>
          </w:p>
          <w:p w14:paraId="6A556A50" w14:textId="77777777" w:rsidR="00F31437" w:rsidRPr="007E2C41" w:rsidRDefault="00F31437" w:rsidP="006D65D9">
            <w:pPr>
              <w:ind w:left="-23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Load(C2, P2, JFK)</w:t>
            </w:r>
          </w:p>
          <w:p w14:paraId="69DC778C" w14:textId="77777777" w:rsidR="00F31437" w:rsidRPr="007E2C41" w:rsidRDefault="00F31437" w:rsidP="006D65D9">
            <w:pPr>
              <w:ind w:left="-23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Fly(P1, SFO, JFK)</w:t>
            </w:r>
          </w:p>
          <w:p w14:paraId="49E312B2" w14:textId="77777777" w:rsidR="00F31437" w:rsidRPr="007E2C41" w:rsidRDefault="00F31437" w:rsidP="006D65D9">
            <w:pPr>
              <w:ind w:left="-23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Fly(P2, JFK, SFO)</w:t>
            </w:r>
          </w:p>
          <w:p w14:paraId="27511287" w14:textId="77777777" w:rsidR="00F31437" w:rsidRPr="007E2C41" w:rsidRDefault="00F31437" w:rsidP="006D65D9">
            <w:pPr>
              <w:ind w:left="-23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Unload(C1, P1, JFK)</w:t>
            </w:r>
          </w:p>
          <w:p w14:paraId="6C40930A" w14:textId="77777777" w:rsidR="00F31437" w:rsidRPr="00CB6497" w:rsidRDefault="00F31437" w:rsidP="006D65D9">
            <w:pPr>
              <w:ind w:left="-23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Unload(C2, P2, SFO)</w:t>
            </w:r>
          </w:p>
          <w:p w14:paraId="0455EA36" w14:textId="77777777" w:rsidR="00F31437" w:rsidRDefault="00F31437" w:rsidP="006D65D9">
            <w:pPr>
              <w:ind w:left="-23" w:right="-1080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6F06CB98" w14:textId="77777777" w:rsidR="00F31437" w:rsidRPr="007E2C41" w:rsidRDefault="00F31437" w:rsidP="006D65D9">
            <w:pPr>
              <w:ind w:left="-18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 2:</w:t>
            </w:r>
          </w:p>
          <w:p w14:paraId="72BD65F9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Load(C1, P1, SFO)</w:t>
            </w:r>
          </w:p>
          <w:p w14:paraId="66FE070D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Load(C2, P2, JFK)</w:t>
            </w:r>
          </w:p>
          <w:p w14:paraId="3A6178D5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Load(C3, P3, ATL)</w:t>
            </w:r>
          </w:p>
          <w:p w14:paraId="48654790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Fly(P1, SFO, JFK)</w:t>
            </w:r>
          </w:p>
          <w:p w14:paraId="70774463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Fly(P2, JFK, SFO)</w:t>
            </w:r>
          </w:p>
          <w:p w14:paraId="2A878B71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Fly(P3, ATL, SFO)</w:t>
            </w:r>
          </w:p>
          <w:p w14:paraId="2CFD4319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Unload(C3, P3, SFO)</w:t>
            </w:r>
          </w:p>
          <w:p w14:paraId="0B03CFC8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Unload(C2, P2, SFO)</w:t>
            </w:r>
          </w:p>
          <w:p w14:paraId="2C46D9E3" w14:textId="77777777" w:rsidR="00F31437" w:rsidRDefault="00F31437" w:rsidP="006D65D9">
            <w:pPr>
              <w:ind w:left="-18" w:right="-1080"/>
              <w:rPr>
                <w:sz w:val="18"/>
                <w:szCs w:val="18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Unload(C1, P1, JF</w:t>
            </w:r>
          </w:p>
        </w:tc>
        <w:tc>
          <w:tcPr>
            <w:tcW w:w="2340" w:type="dxa"/>
          </w:tcPr>
          <w:p w14:paraId="3521B614" w14:textId="77777777" w:rsidR="00F31437" w:rsidRPr="00CB6497" w:rsidRDefault="00F31437" w:rsidP="006D65D9">
            <w:pPr>
              <w:ind w:left="-18" w:right="-1080"/>
              <w:rPr>
                <w:sz w:val="18"/>
                <w:szCs w:val="18"/>
              </w:rPr>
            </w:pPr>
            <w:r w:rsidRPr="00CB6497">
              <w:rPr>
                <w:sz w:val="18"/>
                <w:szCs w:val="18"/>
              </w:rPr>
              <w:t>Problem 3:</w:t>
            </w:r>
          </w:p>
          <w:p w14:paraId="6952E438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Load(C1, P1, SFO)</w:t>
            </w:r>
          </w:p>
          <w:p w14:paraId="2C0A3912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Load(C2, P2, JFK)</w:t>
            </w:r>
          </w:p>
          <w:p w14:paraId="1F3C43A1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Fly(P1, SFO, ATL)</w:t>
            </w:r>
          </w:p>
          <w:p w14:paraId="65FB3407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Load(C3, P1, ATL)</w:t>
            </w:r>
          </w:p>
          <w:p w14:paraId="7107E7C0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Fly(P2, JFK, ORD)</w:t>
            </w:r>
          </w:p>
          <w:p w14:paraId="5752B094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Load(C4, P2, ORD)</w:t>
            </w:r>
          </w:p>
          <w:p w14:paraId="1A4CF31D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Fly(P1, ATL, JFK)</w:t>
            </w:r>
          </w:p>
          <w:p w14:paraId="15174EBE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Fly(P2, ORD, SFO)</w:t>
            </w:r>
          </w:p>
          <w:p w14:paraId="3A349322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Unload(C4, P2, SFO)</w:t>
            </w:r>
          </w:p>
          <w:p w14:paraId="0DFD5D77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Unload(C3, P1, JFK)</w:t>
            </w:r>
          </w:p>
          <w:p w14:paraId="4BF7571A" w14:textId="77777777" w:rsidR="00F31437" w:rsidRPr="007E2C41" w:rsidRDefault="00F31437" w:rsidP="006D65D9">
            <w:pPr>
              <w:ind w:left="-18" w:right="-1080"/>
              <w:rPr>
                <w:rFonts w:ascii="Courier New" w:hAnsi="Courier New" w:cs="Courier New"/>
                <w:sz w:val="14"/>
                <w:szCs w:val="14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Unload(C2, P2, SFO)</w:t>
            </w:r>
          </w:p>
          <w:p w14:paraId="6AD5551D" w14:textId="77777777" w:rsidR="00F31437" w:rsidRDefault="00F31437" w:rsidP="006D65D9">
            <w:pPr>
              <w:ind w:left="-18" w:right="-1080"/>
              <w:rPr>
                <w:sz w:val="18"/>
                <w:szCs w:val="18"/>
              </w:rPr>
            </w:pPr>
            <w:r w:rsidRPr="007E2C41">
              <w:rPr>
                <w:rFonts w:ascii="Courier New" w:hAnsi="Courier New" w:cs="Courier New"/>
                <w:sz w:val="14"/>
                <w:szCs w:val="14"/>
              </w:rPr>
              <w:t>Unload(C1, P1, JFK)</w:t>
            </w:r>
          </w:p>
        </w:tc>
      </w:tr>
    </w:tbl>
    <w:p w14:paraId="4B7CCACF" w14:textId="77777777" w:rsidR="000F319F" w:rsidRPr="00565196" w:rsidRDefault="00CF558C" w:rsidP="000F319F">
      <w:pPr>
        <w:pStyle w:val="Titre1"/>
        <w:rPr>
          <w:lang w:val="en-US"/>
        </w:rPr>
      </w:pPr>
      <w:r>
        <w:rPr>
          <w:lang w:val="en-US"/>
        </w:rPr>
        <w:t>RESULTS</w:t>
      </w:r>
    </w:p>
    <w:p w14:paraId="0D7D48E9" w14:textId="77777777" w:rsidR="00CF558C" w:rsidRDefault="00CF558C" w:rsidP="00CF558C">
      <w:pPr>
        <w:pStyle w:val="Titre2"/>
      </w:pPr>
      <w:r w:rsidRPr="007E2C41">
        <w:t>Uninformed Search Strategies Analysis</w:t>
      </w:r>
    </w:p>
    <w:p w14:paraId="1A62C0BA" w14:textId="77777777" w:rsidR="00CF558C" w:rsidRPr="007E2C41" w:rsidRDefault="00CF558C" w:rsidP="00CF558C">
      <w:pPr>
        <w:spacing w:after="0" w:line="240" w:lineRule="auto"/>
        <w:ind w:left="-1080" w:right="-1080" w:firstLine="1080"/>
        <w:rPr>
          <w:b/>
        </w:rPr>
      </w:pPr>
    </w:p>
    <w:p w14:paraId="59886E3E" w14:textId="77777777" w:rsidR="00CF558C" w:rsidRPr="00CF558C" w:rsidRDefault="0048450A" w:rsidP="00CF558C">
      <w:pPr>
        <w:spacing w:after="0" w:line="240" w:lineRule="auto"/>
        <w:ind w:right="267"/>
        <w:rPr>
          <w:lang w:val="en-US"/>
        </w:rPr>
      </w:pPr>
      <w:r>
        <w:rPr>
          <w:lang w:val="en-US"/>
        </w:rPr>
        <w:t>The</w:t>
      </w:r>
      <w:r w:rsidR="00CF558C" w:rsidRPr="00CF558C">
        <w:rPr>
          <w:lang w:val="en-US"/>
        </w:rPr>
        <w:t xml:space="preserve"> uninformed search </w:t>
      </w:r>
      <w:r>
        <w:rPr>
          <w:lang w:val="en-US"/>
        </w:rPr>
        <w:t xml:space="preserve">strategies or </w:t>
      </w:r>
      <w:r w:rsidR="00CF558C" w:rsidRPr="00CF558C">
        <w:rPr>
          <w:lang w:val="en-US"/>
        </w:rPr>
        <w:t xml:space="preserve">blind search have no additional information about states beyond </w:t>
      </w:r>
      <w:r>
        <w:rPr>
          <w:lang w:val="en-US"/>
        </w:rPr>
        <w:t>what’s</w:t>
      </w:r>
      <w:r w:rsidR="00CF558C" w:rsidRPr="00CF558C">
        <w:rPr>
          <w:lang w:val="en-US"/>
        </w:rPr>
        <w:t xml:space="preserve"> provided in the problem definition. </w:t>
      </w:r>
      <w:r>
        <w:rPr>
          <w:lang w:val="en-US"/>
        </w:rPr>
        <w:t>They can only</w:t>
      </w:r>
      <w:r w:rsidR="00CF558C" w:rsidRPr="00CF558C">
        <w:rPr>
          <w:lang w:val="en-US"/>
        </w:rPr>
        <w:t xml:space="preserve"> generate successors and </w:t>
      </w:r>
      <w:r>
        <w:rPr>
          <w:lang w:val="en-US"/>
        </w:rPr>
        <w:t xml:space="preserve">differentiate between </w:t>
      </w:r>
      <w:r w:rsidR="00CF558C" w:rsidRPr="00CF558C">
        <w:rPr>
          <w:lang w:val="en-US"/>
        </w:rPr>
        <w:t xml:space="preserve">a goal state </w:t>
      </w:r>
      <w:r>
        <w:rPr>
          <w:lang w:val="en-US"/>
        </w:rPr>
        <w:t>and</w:t>
      </w:r>
      <w:r w:rsidR="00CF558C" w:rsidRPr="00CF558C">
        <w:rPr>
          <w:lang w:val="en-US"/>
        </w:rPr>
        <w:t xml:space="preserve"> a non-goal state. </w:t>
      </w:r>
      <w:r>
        <w:rPr>
          <w:lang w:val="en-US"/>
        </w:rPr>
        <w:t>W</w:t>
      </w:r>
      <w:r w:rsidR="00CF558C" w:rsidRPr="00CF558C">
        <w:rPr>
          <w:lang w:val="en-US"/>
        </w:rPr>
        <w:t>e</w:t>
      </w:r>
      <w:r>
        <w:rPr>
          <w:lang w:val="en-US"/>
        </w:rPr>
        <w:t xml:space="preserve"> present here our comparison of </w:t>
      </w:r>
      <w:r w:rsidR="00CF558C" w:rsidRPr="00CF558C">
        <w:rPr>
          <w:lang w:val="en-US"/>
        </w:rPr>
        <w:t xml:space="preserve">the performance of seven </w:t>
      </w:r>
      <w:r>
        <w:rPr>
          <w:lang w:val="en-US"/>
        </w:rPr>
        <w:t xml:space="preserve">uniformed search </w:t>
      </w:r>
      <w:r w:rsidR="00CF558C" w:rsidRPr="00CF558C">
        <w:rPr>
          <w:lang w:val="en-US"/>
        </w:rPr>
        <w:t>strategies in terms of speed</w:t>
      </w:r>
      <w:r>
        <w:rPr>
          <w:lang w:val="en-US"/>
        </w:rPr>
        <w:t xml:space="preserve">, </w:t>
      </w:r>
      <w:r w:rsidR="00CF558C" w:rsidRPr="00CF558C">
        <w:rPr>
          <w:lang w:val="en-US"/>
        </w:rPr>
        <w:t>memory usage</w:t>
      </w:r>
      <w:r>
        <w:rPr>
          <w:lang w:val="en-US"/>
        </w:rPr>
        <w:t xml:space="preserve"> and optimal length. </w:t>
      </w:r>
      <w:r w:rsidR="00376979">
        <w:rPr>
          <w:lang w:val="en-US"/>
        </w:rPr>
        <w:t>More details are presented</w:t>
      </w:r>
      <w:r w:rsidR="00CF558C" w:rsidRPr="00CF558C">
        <w:rPr>
          <w:lang w:val="en-US"/>
        </w:rPr>
        <w:t xml:space="preserve"> in the </w:t>
      </w:r>
      <w:r w:rsidR="00376979">
        <w:rPr>
          <w:lang w:val="en-US"/>
        </w:rPr>
        <w:t xml:space="preserve">report </w:t>
      </w:r>
      <w:r w:rsidR="00CF558C" w:rsidRPr="00CF558C">
        <w:rPr>
          <w:lang w:val="en-US"/>
        </w:rPr>
        <w:t xml:space="preserve">tables </w:t>
      </w:r>
      <w:r w:rsidR="00376979">
        <w:rPr>
          <w:lang w:val="en-US"/>
        </w:rPr>
        <w:t xml:space="preserve">which </w:t>
      </w:r>
      <w:r w:rsidR="00CF558C" w:rsidRPr="00CF558C">
        <w:rPr>
          <w:lang w:val="en-US"/>
        </w:rPr>
        <w:t xml:space="preserve">do not change the results of our analysis. </w:t>
      </w:r>
      <w:r w:rsidR="00376979">
        <w:rPr>
          <w:lang w:val="en-US"/>
        </w:rPr>
        <w:t>To collect the different p</w:t>
      </w:r>
      <w:r w:rsidR="00CF558C" w:rsidRPr="00CF558C">
        <w:rPr>
          <w:lang w:val="en-US"/>
        </w:rPr>
        <w:t>erformance measures</w:t>
      </w:r>
      <w:r w:rsidR="00376979">
        <w:rPr>
          <w:lang w:val="en-US"/>
        </w:rPr>
        <w:t xml:space="preserve">, we used </w:t>
      </w:r>
      <w:r w:rsidR="00CF558C" w:rsidRPr="00CF558C">
        <w:rPr>
          <w:lang w:val="en-US"/>
        </w:rPr>
        <w:t>the following commands:</w:t>
      </w:r>
    </w:p>
    <w:p w14:paraId="61FA3616" w14:textId="77777777" w:rsidR="00CF558C" w:rsidRPr="00CF558C" w:rsidRDefault="00CF558C" w:rsidP="00CF558C">
      <w:pPr>
        <w:spacing w:after="0" w:line="240" w:lineRule="auto"/>
        <w:ind w:right="-1080"/>
        <w:rPr>
          <w:sz w:val="18"/>
          <w:szCs w:val="18"/>
          <w:lang w:val="en-US"/>
        </w:rPr>
      </w:pPr>
    </w:p>
    <w:p w14:paraId="56F9C39B" w14:textId="77777777" w:rsidR="00CF558C" w:rsidRPr="00CF558C" w:rsidRDefault="00CF558C" w:rsidP="00CF558C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CF558C">
        <w:rPr>
          <w:rFonts w:ascii="Courier New" w:hAnsi="Courier New" w:cs="Courier New"/>
          <w:sz w:val="14"/>
          <w:szCs w:val="14"/>
          <w:lang w:val="en-US"/>
        </w:rPr>
        <w:t>python run_search.py -p 1 -s 1 2 3 4 5 6 7 &gt;&gt; run_uninformed_search_results_p1.txt</w:t>
      </w:r>
    </w:p>
    <w:p w14:paraId="46D1F470" w14:textId="77777777" w:rsidR="00CF558C" w:rsidRPr="00CF558C" w:rsidRDefault="00CF558C" w:rsidP="00CF558C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CF558C">
        <w:rPr>
          <w:rFonts w:ascii="Courier New" w:hAnsi="Courier New" w:cs="Courier New"/>
          <w:sz w:val="14"/>
          <w:szCs w:val="14"/>
          <w:lang w:val="en-US"/>
        </w:rPr>
        <w:t>python run_search.py -p 2 -s 1 3 5 7 &gt;&gt; run_uninformed_search_results_p2.txt</w:t>
      </w:r>
    </w:p>
    <w:p w14:paraId="7F9B5270" w14:textId="77777777" w:rsidR="00CF558C" w:rsidRDefault="00CF558C" w:rsidP="00CF558C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  <w:r w:rsidRPr="00CF558C">
        <w:rPr>
          <w:rFonts w:ascii="Courier New" w:hAnsi="Courier New" w:cs="Courier New"/>
          <w:sz w:val="14"/>
          <w:szCs w:val="14"/>
          <w:lang w:val="en-US"/>
        </w:rPr>
        <w:t>python run_search.py -p 3 -s 1 3 5 7 &gt;&gt; run_uninformed_search_results_p3.txt</w:t>
      </w:r>
    </w:p>
    <w:p w14:paraId="04B68628" w14:textId="77777777" w:rsidR="00CF558C" w:rsidRDefault="00CF558C" w:rsidP="00CF558C">
      <w:pPr>
        <w:spacing w:after="0" w:line="240" w:lineRule="auto"/>
        <w:ind w:left="720" w:right="357"/>
        <w:rPr>
          <w:rFonts w:ascii="Courier New" w:hAnsi="Courier New" w:cs="Courier New"/>
          <w:sz w:val="14"/>
          <w:szCs w:val="14"/>
          <w:lang w:val="en-US"/>
        </w:rPr>
      </w:pPr>
    </w:p>
    <w:p w14:paraId="69455C8F" w14:textId="77777777" w:rsidR="00CF558C" w:rsidRPr="00CF558C" w:rsidRDefault="008034E2" w:rsidP="00CF558C">
      <w:pPr>
        <w:spacing w:after="0" w:line="240" w:lineRule="auto"/>
        <w:ind w:right="357"/>
        <w:rPr>
          <w:lang w:val="en-US"/>
        </w:rPr>
      </w:pPr>
      <w:r>
        <w:rPr>
          <w:lang w:val="en-US"/>
        </w:rPr>
        <w:t xml:space="preserve">The </w:t>
      </w:r>
      <w:r w:rsidR="00CF558C" w:rsidRPr="00CF558C">
        <w:rPr>
          <w:lang w:val="en-US"/>
        </w:rPr>
        <w:t xml:space="preserve">data collection for Breadth First Tree Search, Depth Limited Search, </w:t>
      </w:r>
      <w:r>
        <w:rPr>
          <w:lang w:val="en-US"/>
        </w:rPr>
        <w:t>and Recursive Best First Search exceeding 10 minutes, we did not report them as instructed by Udacity. Same</w:t>
      </w:r>
      <w:r w:rsidR="00CF558C" w:rsidRPr="00CF558C">
        <w:rPr>
          <w:lang w:val="en-US"/>
        </w:rPr>
        <w:t xml:space="preserve"> with Problem 3 </w:t>
      </w:r>
      <w:r>
        <w:rPr>
          <w:lang w:val="en-US"/>
        </w:rPr>
        <w:t xml:space="preserve">using the methods </w:t>
      </w:r>
      <w:r w:rsidR="00CF558C" w:rsidRPr="00CF558C">
        <w:rPr>
          <w:lang w:val="en-US"/>
        </w:rPr>
        <w:t>Breadth First Tree Search, Depth Limited Search, Uniform Cost Search, and Recursive Best First Search.</w:t>
      </w:r>
    </w:p>
    <w:p w14:paraId="24FCC459" w14:textId="77777777" w:rsidR="00CF558C" w:rsidRPr="00CF558C" w:rsidRDefault="00CF558C" w:rsidP="00CF558C">
      <w:pPr>
        <w:spacing w:after="0" w:line="240" w:lineRule="auto"/>
        <w:ind w:right="-1080"/>
        <w:rPr>
          <w:rFonts w:ascii="Courier New" w:hAnsi="Courier New" w:cs="Courier New"/>
          <w:sz w:val="14"/>
          <w:szCs w:val="14"/>
          <w:lang w:val="en-US"/>
        </w:rPr>
      </w:pPr>
    </w:p>
    <w:p w14:paraId="1005617A" w14:textId="77777777" w:rsidR="00F5450B" w:rsidRDefault="00F5450B" w:rsidP="00F5450B">
      <w:pPr>
        <w:spacing w:after="0" w:line="240" w:lineRule="auto"/>
        <w:ind w:right="357"/>
        <w:rPr>
          <w:i/>
          <w:sz w:val="18"/>
          <w:szCs w:val="18"/>
          <w:lang w:val="en-US"/>
        </w:rPr>
      </w:pPr>
    </w:p>
    <w:p w14:paraId="39794250" w14:textId="77777777" w:rsidR="00F5450B" w:rsidRDefault="00F5450B" w:rsidP="00F5450B">
      <w:pPr>
        <w:pStyle w:val="Titre3"/>
        <w:rPr>
          <w:lang w:val="en-US"/>
        </w:rPr>
      </w:pPr>
      <w:r w:rsidRPr="00F5450B">
        <w:rPr>
          <w:lang w:val="en-US"/>
        </w:rPr>
        <w:t>Problem 1 Results</w:t>
      </w:r>
    </w:p>
    <w:p w14:paraId="7BF1CB5A" w14:textId="77777777" w:rsidR="00F5450B" w:rsidRPr="00F5450B" w:rsidRDefault="00F5450B" w:rsidP="00F5450B">
      <w:pPr>
        <w:rPr>
          <w:lang w:val="en-US"/>
        </w:rPr>
      </w:pPr>
    </w:p>
    <w:p w14:paraId="0613492A" w14:textId="77777777" w:rsidR="00F5450B" w:rsidRPr="00F5450B" w:rsidRDefault="00F5450B" w:rsidP="00F5450B">
      <w:pPr>
        <w:rPr>
          <w:lang w:val="en-US"/>
        </w:rPr>
      </w:pPr>
    </w:p>
    <w:p w14:paraId="2CEA8156" w14:textId="77777777" w:rsidR="00F5450B" w:rsidRPr="00F5450B" w:rsidRDefault="00F5450B" w:rsidP="00F5450B">
      <w:pPr>
        <w:spacing w:after="0" w:line="240" w:lineRule="auto"/>
        <w:ind w:right="357"/>
        <w:rPr>
          <w:sz w:val="18"/>
          <w:szCs w:val="18"/>
          <w:lang w:val="en-US"/>
        </w:rPr>
      </w:pPr>
      <w:r w:rsidRPr="007E2C41">
        <w:rPr>
          <w:noProof/>
          <w:sz w:val="18"/>
          <w:szCs w:val="18"/>
        </w:rPr>
        <w:lastRenderedPageBreak/>
        <w:drawing>
          <wp:inline distT="0" distB="0" distL="0" distR="0" wp14:anchorId="64884BA9" wp14:editId="5BCB7526">
            <wp:extent cx="5245100" cy="2369569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650" cy="23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991C" w14:textId="77777777" w:rsidR="00CF558C" w:rsidRDefault="00CF558C" w:rsidP="00F5450B">
      <w:pPr>
        <w:ind w:left="1080" w:right="357"/>
        <w:rPr>
          <w:lang w:val="en-US"/>
        </w:rPr>
      </w:pPr>
    </w:p>
    <w:p w14:paraId="69AE8AFB" w14:textId="77777777" w:rsidR="000607F5" w:rsidRDefault="000607F5" w:rsidP="000607F5">
      <w:pPr>
        <w:pStyle w:val="Titre3"/>
      </w:pPr>
      <w:r w:rsidRPr="00412206">
        <w:t>Problem 2 Results</w:t>
      </w:r>
    </w:p>
    <w:p w14:paraId="6816A7C8" w14:textId="77777777" w:rsidR="000607F5" w:rsidRPr="000607F5" w:rsidRDefault="000607F5" w:rsidP="000607F5"/>
    <w:p w14:paraId="482F9360" w14:textId="77777777" w:rsidR="000607F5" w:rsidRDefault="000607F5" w:rsidP="000607F5">
      <w:pPr>
        <w:spacing w:after="0" w:line="240" w:lineRule="auto"/>
        <w:ind w:right="627"/>
        <w:rPr>
          <w:sz w:val="18"/>
          <w:szCs w:val="18"/>
        </w:rPr>
      </w:pPr>
      <w:r w:rsidRPr="00412206">
        <w:rPr>
          <w:noProof/>
          <w:sz w:val="18"/>
          <w:szCs w:val="18"/>
        </w:rPr>
        <w:drawing>
          <wp:inline distT="0" distB="0" distL="0" distR="0" wp14:anchorId="275A1C15" wp14:editId="46F40CF9">
            <wp:extent cx="5232400" cy="2363833"/>
            <wp:effectExtent l="0" t="0" r="635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678" cy="23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9D0B" w14:textId="77777777" w:rsidR="000607F5" w:rsidRDefault="000607F5" w:rsidP="000607F5">
      <w:pPr>
        <w:spacing w:after="0" w:line="240" w:lineRule="auto"/>
        <w:ind w:right="627"/>
        <w:rPr>
          <w:sz w:val="18"/>
          <w:szCs w:val="18"/>
        </w:rPr>
      </w:pPr>
    </w:p>
    <w:p w14:paraId="77D6A0A9" w14:textId="77777777" w:rsidR="000607F5" w:rsidRDefault="000607F5" w:rsidP="000607F5">
      <w:pPr>
        <w:pStyle w:val="Titre3"/>
      </w:pPr>
      <w:r w:rsidRPr="00412206">
        <w:t>Problem 3 Results</w:t>
      </w:r>
    </w:p>
    <w:p w14:paraId="7FDE6249" w14:textId="77777777" w:rsidR="000607F5" w:rsidRPr="000607F5" w:rsidRDefault="000607F5" w:rsidP="000607F5"/>
    <w:p w14:paraId="116D8422" w14:textId="77777777" w:rsidR="000607F5" w:rsidRDefault="000607F5" w:rsidP="000607F5">
      <w:pPr>
        <w:spacing w:after="0" w:line="240" w:lineRule="auto"/>
        <w:ind w:right="627"/>
        <w:rPr>
          <w:sz w:val="18"/>
          <w:szCs w:val="18"/>
        </w:rPr>
      </w:pPr>
      <w:r w:rsidRPr="00412206">
        <w:rPr>
          <w:noProof/>
          <w:sz w:val="18"/>
          <w:szCs w:val="18"/>
        </w:rPr>
        <w:drawing>
          <wp:inline distT="0" distB="0" distL="0" distR="0" wp14:anchorId="1BA280E7" wp14:editId="4437EC98">
            <wp:extent cx="5228785" cy="23622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021" cy="23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B856" w14:textId="77777777" w:rsidR="00CF558C" w:rsidRDefault="00CF558C">
      <w:pPr>
        <w:rPr>
          <w:lang w:val="en-US"/>
        </w:rPr>
      </w:pPr>
    </w:p>
    <w:p w14:paraId="1916869F" w14:textId="77777777" w:rsidR="007155BD" w:rsidRPr="007155BD" w:rsidRDefault="007155BD" w:rsidP="007155BD">
      <w:pPr>
        <w:pStyle w:val="Titre2"/>
        <w:rPr>
          <w:lang w:val="en-US"/>
        </w:rPr>
      </w:pPr>
      <w:r w:rsidRPr="007155BD">
        <w:rPr>
          <w:lang w:val="en-US"/>
        </w:rPr>
        <w:lastRenderedPageBreak/>
        <w:t>Informed (Heuristic) Search Strategies Analysis</w:t>
      </w:r>
    </w:p>
    <w:p w14:paraId="10375144" w14:textId="77777777" w:rsidR="007155BD" w:rsidRPr="007155BD" w:rsidRDefault="00761A5F" w:rsidP="007155BD">
      <w:pPr>
        <w:spacing w:after="0" w:line="240" w:lineRule="auto"/>
        <w:ind w:right="627"/>
        <w:rPr>
          <w:lang w:val="en-US"/>
        </w:rPr>
      </w:pPr>
      <w:r>
        <w:rPr>
          <w:lang w:val="en-US"/>
        </w:rPr>
        <w:t>The informed search strategy</w:t>
      </w:r>
      <w:r w:rsidR="007155BD" w:rsidRPr="007155BD">
        <w:rPr>
          <w:lang w:val="en-US"/>
        </w:rPr>
        <w:t xml:space="preserve"> uses </w:t>
      </w:r>
      <w:r>
        <w:rPr>
          <w:lang w:val="en-US"/>
        </w:rPr>
        <w:t xml:space="preserve">a </w:t>
      </w:r>
      <w:r w:rsidR="007155BD" w:rsidRPr="007155BD">
        <w:rPr>
          <w:lang w:val="en-US"/>
        </w:rPr>
        <w:t>problem-specific knowledge beyond the definition of the problem</w:t>
      </w:r>
      <w:r>
        <w:rPr>
          <w:lang w:val="en-US"/>
        </w:rPr>
        <w:t xml:space="preserve"> to</w:t>
      </w:r>
      <w:r w:rsidR="007155BD" w:rsidRPr="007155BD">
        <w:rPr>
          <w:lang w:val="en-US"/>
        </w:rPr>
        <w:t xml:space="preserve"> find solutions more efficiently than </w:t>
      </w:r>
      <w:r>
        <w:rPr>
          <w:lang w:val="en-US"/>
        </w:rPr>
        <w:t xml:space="preserve">we could using </w:t>
      </w:r>
      <w:r w:rsidR="007155BD" w:rsidRPr="007155BD">
        <w:rPr>
          <w:lang w:val="en-US"/>
        </w:rPr>
        <w:t>an uninformed strategy.</w:t>
      </w:r>
      <w:r>
        <w:rPr>
          <w:lang w:val="en-US"/>
        </w:rPr>
        <w:t xml:space="preserve"> Here</w:t>
      </w:r>
      <w:r w:rsidR="007155BD" w:rsidRPr="007155BD">
        <w:rPr>
          <w:lang w:val="en-US"/>
        </w:rPr>
        <w:t>, we compare the performance of A* Search using three different heuristics.</w:t>
      </w:r>
      <w:r>
        <w:rPr>
          <w:lang w:val="en-US"/>
        </w:rPr>
        <w:t xml:space="preserve"> And again,</w:t>
      </w:r>
      <w:r w:rsidR="007155BD" w:rsidRPr="007155BD">
        <w:rPr>
          <w:lang w:val="en-US"/>
        </w:rPr>
        <w:t xml:space="preserve"> evaluate these </w:t>
      </w:r>
      <w:r>
        <w:rPr>
          <w:lang w:val="en-US"/>
        </w:rPr>
        <w:t xml:space="preserve">methods </w:t>
      </w:r>
      <w:r w:rsidR="007155BD" w:rsidRPr="007155BD">
        <w:rPr>
          <w:lang w:val="en-US"/>
        </w:rPr>
        <w:t>in terms of sp</w:t>
      </w:r>
      <w:r>
        <w:rPr>
          <w:lang w:val="en-US"/>
        </w:rPr>
        <w:t>eed, memory usage and optimal length</w:t>
      </w:r>
      <w:r w:rsidR="007155BD" w:rsidRPr="007155BD">
        <w:rPr>
          <w:lang w:val="en-US"/>
        </w:rPr>
        <w:t>.</w:t>
      </w:r>
    </w:p>
    <w:p w14:paraId="35354677" w14:textId="77777777" w:rsidR="007155BD" w:rsidRPr="007155BD" w:rsidRDefault="007155BD" w:rsidP="007155BD">
      <w:pPr>
        <w:spacing w:after="0" w:line="240" w:lineRule="auto"/>
        <w:ind w:right="627"/>
        <w:rPr>
          <w:lang w:val="en-US"/>
        </w:rPr>
      </w:pPr>
    </w:p>
    <w:p w14:paraId="57DD15E0" w14:textId="77777777" w:rsidR="007B469F" w:rsidRPr="00CF558C" w:rsidRDefault="007B469F" w:rsidP="007B469F">
      <w:pPr>
        <w:spacing w:after="0" w:line="240" w:lineRule="auto"/>
        <w:ind w:right="267"/>
        <w:rPr>
          <w:lang w:val="en-US"/>
        </w:rPr>
      </w:pPr>
      <w:r>
        <w:rPr>
          <w:lang w:val="en-US"/>
        </w:rPr>
        <w:t>To collect the different p</w:t>
      </w:r>
      <w:r w:rsidRPr="00CF558C">
        <w:rPr>
          <w:lang w:val="en-US"/>
        </w:rPr>
        <w:t>erformance measures</w:t>
      </w:r>
      <w:r>
        <w:rPr>
          <w:lang w:val="en-US"/>
        </w:rPr>
        <w:t xml:space="preserve">, we used </w:t>
      </w:r>
      <w:r w:rsidRPr="00CF558C">
        <w:rPr>
          <w:lang w:val="en-US"/>
        </w:rPr>
        <w:t>the following commands:</w:t>
      </w:r>
    </w:p>
    <w:p w14:paraId="579D19A0" w14:textId="77777777" w:rsidR="007155BD" w:rsidRPr="007155BD" w:rsidRDefault="007155BD" w:rsidP="007155BD">
      <w:pPr>
        <w:spacing w:after="0" w:line="240" w:lineRule="auto"/>
        <w:ind w:right="627"/>
        <w:rPr>
          <w:sz w:val="18"/>
          <w:szCs w:val="18"/>
          <w:lang w:val="en-US"/>
        </w:rPr>
      </w:pPr>
    </w:p>
    <w:p w14:paraId="40ECF481" w14:textId="77777777" w:rsidR="007155BD" w:rsidRPr="007155BD" w:rsidRDefault="007155BD" w:rsidP="007155BD">
      <w:pPr>
        <w:spacing w:after="0" w:line="240" w:lineRule="auto"/>
        <w:ind w:right="627"/>
        <w:rPr>
          <w:rFonts w:ascii="Courier New" w:hAnsi="Courier New" w:cs="Courier New"/>
          <w:sz w:val="14"/>
          <w:szCs w:val="14"/>
          <w:lang w:val="en-US"/>
        </w:rPr>
      </w:pPr>
      <w:r w:rsidRPr="007155BD">
        <w:rPr>
          <w:rFonts w:ascii="Courier New" w:hAnsi="Courier New" w:cs="Courier New"/>
          <w:sz w:val="14"/>
          <w:szCs w:val="14"/>
          <w:lang w:val="en-US"/>
        </w:rPr>
        <w:t>python run_search.py -p 1 -s 8 9 10 &gt;&gt; run_informed_search_results_p1.txt</w:t>
      </w:r>
    </w:p>
    <w:p w14:paraId="5D6CC97C" w14:textId="77777777" w:rsidR="007155BD" w:rsidRPr="007155BD" w:rsidRDefault="007155BD" w:rsidP="007155BD">
      <w:pPr>
        <w:spacing w:after="0" w:line="240" w:lineRule="auto"/>
        <w:ind w:right="627"/>
        <w:rPr>
          <w:rFonts w:ascii="Courier New" w:hAnsi="Courier New" w:cs="Courier New"/>
          <w:sz w:val="14"/>
          <w:szCs w:val="14"/>
          <w:lang w:val="en-US"/>
        </w:rPr>
      </w:pPr>
      <w:r w:rsidRPr="007155BD">
        <w:rPr>
          <w:rFonts w:ascii="Courier New" w:hAnsi="Courier New" w:cs="Courier New"/>
          <w:sz w:val="14"/>
          <w:szCs w:val="14"/>
          <w:lang w:val="en-US"/>
        </w:rPr>
        <w:t>python run_search.py -p 2 -s 8 9 10 &gt;&gt; run_informed_search_results_p2.txt</w:t>
      </w:r>
    </w:p>
    <w:p w14:paraId="317A84F9" w14:textId="77777777" w:rsidR="007155BD" w:rsidRPr="007155BD" w:rsidRDefault="007155BD" w:rsidP="007155BD">
      <w:pPr>
        <w:spacing w:after="0" w:line="240" w:lineRule="auto"/>
        <w:ind w:right="627"/>
        <w:rPr>
          <w:rFonts w:ascii="Courier New" w:hAnsi="Courier New" w:cs="Courier New"/>
          <w:sz w:val="14"/>
          <w:szCs w:val="14"/>
          <w:lang w:val="en-US"/>
        </w:rPr>
      </w:pPr>
      <w:r w:rsidRPr="007155BD">
        <w:rPr>
          <w:rFonts w:ascii="Courier New" w:hAnsi="Courier New" w:cs="Courier New"/>
          <w:sz w:val="14"/>
          <w:szCs w:val="14"/>
          <w:lang w:val="en-US"/>
        </w:rPr>
        <w:t>python run_search.py -p 3 -s 8 9 &gt;&gt; run_informed_search_results_p3.txt</w:t>
      </w:r>
    </w:p>
    <w:p w14:paraId="444BFFA7" w14:textId="77777777" w:rsidR="007155BD" w:rsidRPr="007155BD" w:rsidRDefault="007155BD" w:rsidP="007155BD">
      <w:pPr>
        <w:spacing w:after="0" w:line="240" w:lineRule="auto"/>
        <w:ind w:right="627"/>
        <w:rPr>
          <w:sz w:val="18"/>
          <w:szCs w:val="18"/>
          <w:lang w:val="en-US"/>
        </w:rPr>
      </w:pPr>
    </w:p>
    <w:p w14:paraId="329B702D" w14:textId="77777777" w:rsidR="007155BD" w:rsidRDefault="007155BD" w:rsidP="007155BD">
      <w:pPr>
        <w:pStyle w:val="Titre3"/>
      </w:pPr>
      <w:r w:rsidRPr="00C4516C">
        <w:t>Problem 1 Results</w:t>
      </w:r>
    </w:p>
    <w:p w14:paraId="102B4545" w14:textId="77777777" w:rsidR="007155BD" w:rsidRPr="007155BD" w:rsidRDefault="007155BD" w:rsidP="007155BD"/>
    <w:p w14:paraId="670D1027" w14:textId="77777777" w:rsidR="007155BD" w:rsidRDefault="007155BD" w:rsidP="007155BD">
      <w:pPr>
        <w:spacing w:after="0" w:line="240" w:lineRule="auto"/>
        <w:ind w:right="807"/>
        <w:rPr>
          <w:sz w:val="18"/>
          <w:szCs w:val="18"/>
        </w:rPr>
      </w:pPr>
      <w:r w:rsidRPr="001C141E">
        <w:rPr>
          <w:noProof/>
          <w:sz w:val="18"/>
          <w:szCs w:val="18"/>
        </w:rPr>
        <w:drawing>
          <wp:inline distT="0" distB="0" distL="0" distR="0" wp14:anchorId="307C526B" wp14:editId="2C72AC7D">
            <wp:extent cx="5429096" cy="1092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2766" cy="11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88D2" w14:textId="77777777" w:rsidR="007155BD" w:rsidRPr="00CB6497" w:rsidRDefault="007155BD" w:rsidP="007155BD">
      <w:pPr>
        <w:spacing w:after="0" w:line="240" w:lineRule="auto"/>
        <w:ind w:right="-1080"/>
        <w:rPr>
          <w:sz w:val="18"/>
          <w:szCs w:val="18"/>
        </w:rPr>
      </w:pPr>
    </w:p>
    <w:p w14:paraId="365AECA1" w14:textId="77777777" w:rsidR="007155BD" w:rsidRDefault="007155BD" w:rsidP="007155BD">
      <w:pPr>
        <w:pStyle w:val="Titre3"/>
      </w:pPr>
      <w:r w:rsidRPr="00C4516C">
        <w:t>Problem 2 Results</w:t>
      </w:r>
    </w:p>
    <w:p w14:paraId="5934BE91" w14:textId="77777777" w:rsidR="007155BD" w:rsidRPr="007155BD" w:rsidRDefault="007155BD" w:rsidP="007155BD"/>
    <w:p w14:paraId="577FB7F6" w14:textId="77777777" w:rsidR="007155BD" w:rsidRDefault="007155BD" w:rsidP="007155BD">
      <w:pPr>
        <w:spacing w:after="0" w:line="240" w:lineRule="auto"/>
        <w:ind w:right="-1080"/>
        <w:rPr>
          <w:sz w:val="18"/>
          <w:szCs w:val="18"/>
        </w:rPr>
      </w:pPr>
      <w:r w:rsidRPr="00C4516C">
        <w:rPr>
          <w:noProof/>
          <w:sz w:val="18"/>
          <w:szCs w:val="18"/>
        </w:rPr>
        <w:drawing>
          <wp:inline distT="0" distB="0" distL="0" distR="0" wp14:anchorId="464FF42D" wp14:editId="0457481B">
            <wp:extent cx="5429104" cy="1092200"/>
            <wp:effectExtent l="0" t="0" r="63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626" cy="11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38CC" w14:textId="77777777" w:rsidR="007155BD" w:rsidRPr="00CB6497" w:rsidRDefault="007155BD" w:rsidP="007155BD">
      <w:pPr>
        <w:spacing w:after="0" w:line="240" w:lineRule="auto"/>
        <w:ind w:right="-1080"/>
        <w:rPr>
          <w:sz w:val="18"/>
          <w:szCs w:val="18"/>
        </w:rPr>
      </w:pPr>
    </w:p>
    <w:p w14:paraId="64ACE18B" w14:textId="77777777" w:rsidR="007155BD" w:rsidRDefault="007155BD" w:rsidP="007155BD">
      <w:pPr>
        <w:pStyle w:val="Titre3"/>
      </w:pPr>
      <w:r w:rsidRPr="00C4516C">
        <w:t>Problem 3 Results</w:t>
      </w:r>
    </w:p>
    <w:p w14:paraId="57557FDD" w14:textId="77777777" w:rsidR="007155BD" w:rsidRPr="007155BD" w:rsidRDefault="007155BD" w:rsidP="007155BD"/>
    <w:p w14:paraId="0617307C" w14:textId="77777777" w:rsidR="007155BD" w:rsidRDefault="007155BD" w:rsidP="007155BD">
      <w:pPr>
        <w:spacing w:after="0" w:line="240" w:lineRule="auto"/>
        <w:ind w:right="-1080"/>
        <w:rPr>
          <w:sz w:val="18"/>
          <w:szCs w:val="18"/>
        </w:rPr>
      </w:pPr>
      <w:r w:rsidRPr="00C4516C">
        <w:rPr>
          <w:noProof/>
          <w:sz w:val="18"/>
          <w:szCs w:val="18"/>
        </w:rPr>
        <w:drawing>
          <wp:inline distT="0" distB="0" distL="0" distR="0" wp14:anchorId="2375DA8C" wp14:editId="7B4E032C">
            <wp:extent cx="5429099" cy="1092200"/>
            <wp:effectExtent l="0" t="0" r="63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336" cy="110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A770" w14:textId="77777777" w:rsidR="007155BD" w:rsidRDefault="007155BD">
      <w:pPr>
        <w:rPr>
          <w:lang w:val="en-US"/>
        </w:rPr>
      </w:pPr>
    </w:p>
    <w:p w14:paraId="4E435BD6" w14:textId="77777777" w:rsidR="00D45E9F" w:rsidRDefault="00D45E9F" w:rsidP="00D45E9F">
      <w:pPr>
        <w:pStyle w:val="Titre3"/>
        <w:rPr>
          <w:lang w:val="en-US"/>
        </w:rPr>
      </w:pPr>
      <w:r w:rsidRPr="00D45E9F">
        <w:rPr>
          <w:lang w:val="en-US"/>
        </w:rPr>
        <w:t>Analysis</w:t>
      </w:r>
    </w:p>
    <w:p w14:paraId="09270D04" w14:textId="77777777" w:rsidR="00D45E9F" w:rsidRDefault="00D45E9F" w:rsidP="00D45E9F">
      <w:pPr>
        <w:spacing w:after="0" w:line="240" w:lineRule="auto"/>
        <w:ind w:right="177"/>
        <w:rPr>
          <w:lang w:val="en-US"/>
        </w:rPr>
      </w:pPr>
    </w:p>
    <w:p w14:paraId="3A2B17FD" w14:textId="77777777" w:rsidR="00BB6384" w:rsidRDefault="005463DD" w:rsidP="00B732A0">
      <w:pPr>
        <w:spacing w:after="0" w:line="240" w:lineRule="auto"/>
        <w:ind w:right="537"/>
        <w:rPr>
          <w:lang w:val="en-US"/>
        </w:rPr>
      </w:pPr>
      <w:r>
        <w:rPr>
          <w:lang w:val="en-US"/>
        </w:rPr>
        <w:t>Among all the heuristics, only</w:t>
      </w:r>
      <w:r w:rsidR="00B732A0" w:rsidRPr="00B732A0">
        <w:rPr>
          <w:lang w:val="en-US"/>
        </w:rPr>
        <w:t xml:space="preserve"> the h1 and Ignore Preconditions </w:t>
      </w:r>
      <w:r w:rsidR="00BB6384">
        <w:rPr>
          <w:lang w:val="en-US"/>
        </w:rPr>
        <w:t xml:space="preserve">ones </w:t>
      </w:r>
      <w:r w:rsidR="00B732A0" w:rsidRPr="00B732A0">
        <w:rPr>
          <w:lang w:val="en-US"/>
        </w:rPr>
        <w:t xml:space="preserve">return </w:t>
      </w:r>
      <w:r w:rsidR="00BB6384">
        <w:rPr>
          <w:lang w:val="en-US"/>
        </w:rPr>
        <w:t xml:space="preserve">the results </w:t>
      </w:r>
      <w:r w:rsidR="00B732A0" w:rsidRPr="00B732A0">
        <w:rPr>
          <w:lang w:val="en-US"/>
        </w:rPr>
        <w:t xml:space="preserve">within the </w:t>
      </w:r>
      <w:r w:rsidR="00BB6384">
        <w:rPr>
          <w:lang w:val="en-US"/>
        </w:rPr>
        <w:t xml:space="preserve">first ten minutes of execution </w:t>
      </w:r>
      <w:r w:rsidR="00B732A0" w:rsidRPr="00B732A0">
        <w:rPr>
          <w:lang w:val="en-US"/>
        </w:rPr>
        <w:t xml:space="preserve">time. </w:t>
      </w:r>
    </w:p>
    <w:p w14:paraId="22440DF8" w14:textId="77777777" w:rsidR="000C38AB" w:rsidRPr="00B732A0" w:rsidRDefault="00BB6384" w:rsidP="00B732A0">
      <w:pPr>
        <w:spacing w:after="0" w:line="240" w:lineRule="auto"/>
        <w:ind w:right="537"/>
        <w:rPr>
          <w:lang w:val="en-US"/>
        </w:rPr>
      </w:pPr>
      <w:r>
        <w:rPr>
          <w:lang w:val="en-US"/>
        </w:rPr>
        <w:t>We noticed that the</w:t>
      </w:r>
      <w:r w:rsidR="00B732A0" w:rsidRPr="00B732A0">
        <w:rPr>
          <w:lang w:val="en-US"/>
        </w:rPr>
        <w:t xml:space="preserve"> A* Search </w:t>
      </w:r>
      <w:r>
        <w:rPr>
          <w:lang w:val="en-US"/>
        </w:rPr>
        <w:t xml:space="preserve">strategy </w:t>
      </w:r>
      <w:r w:rsidR="00B732A0" w:rsidRPr="00B732A0">
        <w:rPr>
          <w:lang w:val="en-US"/>
        </w:rPr>
        <w:t xml:space="preserve">with Ignore Preconditions heuristic </w:t>
      </w:r>
      <w:r>
        <w:rPr>
          <w:lang w:val="en-US"/>
        </w:rPr>
        <w:t>was</w:t>
      </w:r>
      <w:r w:rsidR="00B732A0" w:rsidRPr="00B732A0">
        <w:rPr>
          <w:lang w:val="en-US"/>
        </w:rPr>
        <w:t xml:space="preserve"> the fastest.</w:t>
      </w:r>
      <w:r>
        <w:rPr>
          <w:lang w:val="en-US"/>
        </w:rPr>
        <w:t xml:space="preserve"> But i</w:t>
      </w:r>
      <w:r w:rsidR="00B732A0" w:rsidRPr="00B732A0">
        <w:rPr>
          <w:lang w:val="en-US"/>
        </w:rPr>
        <w:t xml:space="preserve">f we let search </w:t>
      </w:r>
      <w:r>
        <w:rPr>
          <w:lang w:val="en-US"/>
        </w:rPr>
        <w:t xml:space="preserve">complete regardless of the execution time, we notice that </w:t>
      </w:r>
      <w:r w:rsidR="00B732A0" w:rsidRPr="00B732A0">
        <w:rPr>
          <w:lang w:val="en-US"/>
        </w:rPr>
        <w:t>A* Search with Level Sum h</w:t>
      </w:r>
      <w:r>
        <w:rPr>
          <w:lang w:val="en-US"/>
        </w:rPr>
        <w:t>euristic uses the least memory.</w:t>
      </w:r>
    </w:p>
    <w:p w14:paraId="27D89A65" w14:textId="77777777" w:rsidR="000C38AB" w:rsidRPr="000C38AB" w:rsidRDefault="000C38AB" w:rsidP="000C38AB">
      <w:pPr>
        <w:pStyle w:val="Titre2"/>
        <w:rPr>
          <w:lang w:val="en-US"/>
        </w:rPr>
      </w:pPr>
      <w:r w:rsidRPr="000C38AB">
        <w:rPr>
          <w:lang w:val="en-US"/>
        </w:rPr>
        <w:lastRenderedPageBreak/>
        <w:t>Informed vs Uninformed Search Strategies</w:t>
      </w:r>
    </w:p>
    <w:p w14:paraId="3BA7CA1E" w14:textId="77777777" w:rsidR="000C38AB" w:rsidRPr="000C38AB" w:rsidRDefault="00BC7607" w:rsidP="000C38AB">
      <w:pPr>
        <w:spacing w:after="0" w:line="240" w:lineRule="auto"/>
        <w:ind w:right="447"/>
        <w:rPr>
          <w:lang w:val="en-US"/>
        </w:rPr>
      </w:pPr>
      <w:r>
        <w:rPr>
          <w:lang w:val="en-US"/>
        </w:rPr>
        <w:t>Among all the</w:t>
      </w:r>
      <w:r w:rsidR="000C38AB" w:rsidRPr="000C38AB">
        <w:rPr>
          <w:lang w:val="en-US"/>
        </w:rPr>
        <w:t xml:space="preserve"> search strategies </w:t>
      </w:r>
      <w:r>
        <w:rPr>
          <w:lang w:val="en-US"/>
        </w:rPr>
        <w:t xml:space="preserve">we experimented with, the results showed us </w:t>
      </w:r>
      <w:r w:rsidR="000C38AB" w:rsidRPr="000C38AB">
        <w:rPr>
          <w:lang w:val="en-US"/>
        </w:rPr>
        <w:t xml:space="preserve">that </w:t>
      </w:r>
      <w:r>
        <w:rPr>
          <w:lang w:val="en-US"/>
        </w:rPr>
        <w:t xml:space="preserve">only </w:t>
      </w:r>
      <w:r w:rsidR="000C38AB" w:rsidRPr="000C38AB">
        <w:rPr>
          <w:lang w:val="en-US"/>
        </w:rPr>
        <w:t xml:space="preserve">Breadth First Search, Uniform Cost Search, and A* Search </w:t>
      </w:r>
      <w:r>
        <w:rPr>
          <w:lang w:val="en-US"/>
        </w:rPr>
        <w:t>(</w:t>
      </w:r>
      <w:r w:rsidR="000C38AB" w:rsidRPr="000C38AB">
        <w:rPr>
          <w:lang w:val="en-US"/>
        </w:rPr>
        <w:t xml:space="preserve">with all </w:t>
      </w:r>
      <w:r>
        <w:rPr>
          <w:lang w:val="en-US"/>
        </w:rPr>
        <w:t xml:space="preserve">the three </w:t>
      </w:r>
      <w:r w:rsidR="000C38AB" w:rsidRPr="000C38AB">
        <w:rPr>
          <w:lang w:val="en-US"/>
        </w:rPr>
        <w:t>heuristics</w:t>
      </w:r>
      <w:r>
        <w:rPr>
          <w:lang w:val="en-US"/>
        </w:rPr>
        <w:t>) generate the optimal length solution</w:t>
      </w:r>
      <w:r w:rsidR="000C38AB" w:rsidRPr="000C38AB">
        <w:rPr>
          <w:lang w:val="en-US"/>
        </w:rPr>
        <w:t>.</w:t>
      </w:r>
    </w:p>
    <w:p w14:paraId="2F01A7EF" w14:textId="77777777" w:rsidR="00BE6A50" w:rsidRDefault="00BE6A50" w:rsidP="000C38AB">
      <w:pPr>
        <w:spacing w:after="0" w:line="240" w:lineRule="auto"/>
        <w:ind w:right="717"/>
        <w:rPr>
          <w:lang w:val="en-US"/>
        </w:rPr>
      </w:pPr>
    </w:p>
    <w:p w14:paraId="6D9436CA" w14:textId="77777777" w:rsidR="00BE6A50" w:rsidRDefault="00BE6A50" w:rsidP="000C38AB">
      <w:pPr>
        <w:spacing w:after="0" w:line="240" w:lineRule="auto"/>
        <w:ind w:right="717"/>
        <w:rPr>
          <w:lang w:val="en-US"/>
        </w:rPr>
      </w:pPr>
      <w:r w:rsidRPr="000C38AB">
        <w:rPr>
          <w:lang w:val="en-US"/>
        </w:rPr>
        <w:t>Depth First Graph Search is faster</w:t>
      </w:r>
      <w:r>
        <w:rPr>
          <w:lang w:val="en-US"/>
        </w:rPr>
        <w:t xml:space="preserve"> </w:t>
      </w:r>
      <w:r w:rsidR="000C38AB" w:rsidRPr="000C38AB">
        <w:rPr>
          <w:lang w:val="en-US"/>
        </w:rPr>
        <w:t xml:space="preserve">and </w:t>
      </w:r>
      <w:r>
        <w:rPr>
          <w:lang w:val="en-US"/>
        </w:rPr>
        <w:t xml:space="preserve">uses lesser </w:t>
      </w:r>
      <w:r w:rsidR="000C38AB" w:rsidRPr="000C38AB">
        <w:rPr>
          <w:lang w:val="en-US"/>
        </w:rPr>
        <w:t xml:space="preserve">memory </w:t>
      </w:r>
      <w:r>
        <w:rPr>
          <w:lang w:val="en-US"/>
        </w:rPr>
        <w:t xml:space="preserve">for </w:t>
      </w:r>
      <w:r w:rsidR="000C38AB" w:rsidRPr="000C38AB">
        <w:rPr>
          <w:lang w:val="en-US"/>
        </w:rPr>
        <w:t xml:space="preserve">uninformed search strategies, and uses less memory than Uniform Cost Search. </w:t>
      </w:r>
      <w:r>
        <w:rPr>
          <w:lang w:val="en-US"/>
        </w:rPr>
        <w:t xml:space="preserve">And </w:t>
      </w:r>
      <w:r w:rsidR="000C38AB" w:rsidRPr="000C38AB">
        <w:rPr>
          <w:lang w:val="en-US"/>
        </w:rPr>
        <w:t>A* Search with Ignore Precond</w:t>
      </w:r>
      <w:r>
        <w:rPr>
          <w:lang w:val="en-US"/>
        </w:rPr>
        <w:t xml:space="preserve">itions heuristic is the faster </w:t>
      </w:r>
      <w:r w:rsidR="000C38AB" w:rsidRPr="000C38AB">
        <w:rPr>
          <w:lang w:val="en-US"/>
        </w:rPr>
        <w:t xml:space="preserve">and uses </w:t>
      </w:r>
      <w:r>
        <w:rPr>
          <w:lang w:val="en-US"/>
        </w:rPr>
        <w:t xml:space="preserve">lesser </w:t>
      </w:r>
      <w:r w:rsidR="000C38AB" w:rsidRPr="000C38AB">
        <w:rPr>
          <w:lang w:val="en-US"/>
        </w:rPr>
        <w:t>memory</w:t>
      </w:r>
      <w:r>
        <w:rPr>
          <w:lang w:val="en-US"/>
        </w:rPr>
        <w:t xml:space="preserve"> for informed search strategies</w:t>
      </w:r>
      <w:r w:rsidR="000C38AB" w:rsidRPr="000C38AB">
        <w:rPr>
          <w:lang w:val="en-US"/>
        </w:rPr>
        <w:t xml:space="preserve">. </w:t>
      </w:r>
    </w:p>
    <w:p w14:paraId="6A06E1B6" w14:textId="77777777" w:rsidR="00BE6A50" w:rsidRDefault="00BE6A50" w:rsidP="000C38AB">
      <w:pPr>
        <w:spacing w:after="0" w:line="240" w:lineRule="auto"/>
        <w:ind w:right="717"/>
        <w:rPr>
          <w:lang w:val="en-US"/>
        </w:rPr>
      </w:pPr>
      <w:r>
        <w:rPr>
          <w:lang w:val="en-US"/>
        </w:rPr>
        <w:t>Those two strategies give us the best results in all our test cases.</w:t>
      </w:r>
    </w:p>
    <w:p w14:paraId="250DE68D" w14:textId="77777777" w:rsidR="000C38AB" w:rsidRPr="000C38AB" w:rsidRDefault="00AC083B" w:rsidP="000C38AB">
      <w:pPr>
        <w:spacing w:after="0" w:line="240" w:lineRule="auto"/>
        <w:ind w:right="717"/>
        <w:rPr>
          <w:lang w:val="en-US"/>
        </w:rPr>
      </w:pPr>
      <w:r>
        <w:rPr>
          <w:lang w:val="en-US"/>
        </w:rPr>
        <w:t>Below</w:t>
      </w:r>
      <w:r w:rsidR="000C38AB" w:rsidRPr="000C38AB">
        <w:rPr>
          <w:lang w:val="en-US"/>
        </w:rPr>
        <w:t xml:space="preserve"> </w:t>
      </w:r>
      <w:r w:rsidR="00BE6A50">
        <w:rPr>
          <w:lang w:val="en-US"/>
        </w:rPr>
        <w:t xml:space="preserve">are the comparison of the </w:t>
      </w:r>
      <w:r w:rsidR="000C38AB" w:rsidRPr="000C38AB">
        <w:rPr>
          <w:lang w:val="en-US"/>
        </w:rPr>
        <w:t xml:space="preserve">results </w:t>
      </w:r>
      <w:r w:rsidR="00BE6A50">
        <w:rPr>
          <w:lang w:val="en-US"/>
        </w:rPr>
        <w:t xml:space="preserve">we obtained for our </w:t>
      </w:r>
      <w:r w:rsidR="000C38AB" w:rsidRPr="000C38AB">
        <w:rPr>
          <w:lang w:val="en-US"/>
        </w:rPr>
        <w:t>problem set</w:t>
      </w:r>
      <w:r w:rsidR="00BE6A50">
        <w:rPr>
          <w:lang w:val="en-US"/>
        </w:rPr>
        <w:t>s</w:t>
      </w:r>
      <w:r w:rsidR="000C38AB" w:rsidRPr="000C38AB">
        <w:rPr>
          <w:lang w:val="en-US"/>
        </w:rPr>
        <w:t>.</w:t>
      </w:r>
    </w:p>
    <w:p w14:paraId="21526420" w14:textId="77777777" w:rsidR="000C38AB" w:rsidRPr="000C38AB" w:rsidRDefault="000C38AB" w:rsidP="000C38AB">
      <w:pPr>
        <w:spacing w:after="0" w:line="240" w:lineRule="auto"/>
        <w:ind w:right="717"/>
        <w:rPr>
          <w:sz w:val="18"/>
          <w:szCs w:val="18"/>
          <w:lang w:val="en-US"/>
        </w:rPr>
      </w:pPr>
    </w:p>
    <w:p w14:paraId="70D7DC3D" w14:textId="77777777" w:rsidR="000C38AB" w:rsidRDefault="000C38AB" w:rsidP="000C38AB">
      <w:pPr>
        <w:pStyle w:val="Titre3"/>
        <w:rPr>
          <w:lang w:val="en-US"/>
        </w:rPr>
      </w:pPr>
      <w:r w:rsidRPr="000C38AB">
        <w:rPr>
          <w:lang w:val="en-US"/>
        </w:rPr>
        <w:t>Problem 1 Results</w:t>
      </w:r>
    </w:p>
    <w:p w14:paraId="24290E57" w14:textId="77777777" w:rsidR="000C38AB" w:rsidRPr="000C38AB" w:rsidRDefault="000C38AB" w:rsidP="000C38AB">
      <w:pPr>
        <w:rPr>
          <w:lang w:val="en-US"/>
        </w:rPr>
      </w:pPr>
    </w:p>
    <w:p w14:paraId="5617F4F3" w14:textId="77777777" w:rsidR="000C38AB" w:rsidRDefault="000C38AB" w:rsidP="000C38AB">
      <w:pPr>
        <w:spacing w:after="0" w:line="240" w:lineRule="auto"/>
        <w:ind w:right="717"/>
        <w:rPr>
          <w:sz w:val="18"/>
          <w:szCs w:val="18"/>
        </w:rPr>
      </w:pPr>
      <w:r w:rsidRPr="00C4516C">
        <w:rPr>
          <w:noProof/>
          <w:sz w:val="18"/>
          <w:szCs w:val="18"/>
        </w:rPr>
        <w:drawing>
          <wp:inline distT="0" distB="0" distL="0" distR="0" wp14:anchorId="7ADCB8C6" wp14:editId="00A985A2">
            <wp:extent cx="5754582" cy="869950"/>
            <wp:effectExtent l="0" t="0" r="0" b="635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3625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E3D8" w14:textId="77777777" w:rsidR="000C38AB" w:rsidRPr="00CB6497" w:rsidRDefault="000C38AB" w:rsidP="000C38AB">
      <w:pPr>
        <w:spacing w:after="0" w:line="240" w:lineRule="auto"/>
        <w:ind w:right="717"/>
        <w:rPr>
          <w:sz w:val="18"/>
          <w:szCs w:val="18"/>
        </w:rPr>
      </w:pPr>
    </w:p>
    <w:p w14:paraId="1F5DBFF2" w14:textId="77777777" w:rsidR="000C38AB" w:rsidRDefault="000C38AB" w:rsidP="000C38AB">
      <w:pPr>
        <w:pStyle w:val="Titre3"/>
      </w:pPr>
      <w:r w:rsidRPr="00C4516C">
        <w:t>Problem 2 Results</w:t>
      </w:r>
    </w:p>
    <w:p w14:paraId="6A995EBC" w14:textId="77777777" w:rsidR="000C38AB" w:rsidRPr="000C38AB" w:rsidRDefault="000C38AB" w:rsidP="000C38AB"/>
    <w:p w14:paraId="18D43880" w14:textId="77777777" w:rsidR="000C38AB" w:rsidRDefault="000C38AB" w:rsidP="000C38AB">
      <w:pPr>
        <w:spacing w:after="0" w:line="240" w:lineRule="auto"/>
        <w:ind w:right="717"/>
        <w:rPr>
          <w:sz w:val="18"/>
          <w:szCs w:val="18"/>
        </w:rPr>
      </w:pPr>
      <w:r w:rsidRPr="00C4516C">
        <w:rPr>
          <w:noProof/>
          <w:sz w:val="18"/>
          <w:szCs w:val="18"/>
        </w:rPr>
        <w:drawing>
          <wp:inline distT="0" distB="0" distL="0" distR="0" wp14:anchorId="02785B84" wp14:editId="5E5B8B41">
            <wp:extent cx="5754574" cy="869950"/>
            <wp:effectExtent l="0" t="0" r="0" b="635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807" cy="8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570D" w14:textId="77777777" w:rsidR="000C38AB" w:rsidRPr="00CB6497" w:rsidRDefault="000C38AB" w:rsidP="000C38AB">
      <w:pPr>
        <w:spacing w:after="0" w:line="240" w:lineRule="auto"/>
        <w:ind w:right="717"/>
        <w:rPr>
          <w:sz w:val="18"/>
          <w:szCs w:val="18"/>
        </w:rPr>
      </w:pPr>
    </w:p>
    <w:p w14:paraId="29804B51" w14:textId="77777777" w:rsidR="000C38AB" w:rsidRDefault="000C38AB" w:rsidP="000C38AB">
      <w:pPr>
        <w:pStyle w:val="Titre3"/>
      </w:pPr>
      <w:r w:rsidRPr="00C4516C">
        <w:t>Problem 3 Results</w:t>
      </w:r>
    </w:p>
    <w:p w14:paraId="39D621BE" w14:textId="77777777" w:rsidR="005A0730" w:rsidRPr="005A0730" w:rsidRDefault="005A0730" w:rsidP="005A0730"/>
    <w:p w14:paraId="66D93C27" w14:textId="77777777" w:rsidR="000C38AB" w:rsidRDefault="000C38AB" w:rsidP="000C38AB">
      <w:pPr>
        <w:spacing w:after="0" w:line="240" w:lineRule="auto"/>
        <w:ind w:right="717"/>
        <w:rPr>
          <w:sz w:val="18"/>
          <w:szCs w:val="18"/>
        </w:rPr>
      </w:pPr>
      <w:r w:rsidRPr="00C4516C">
        <w:rPr>
          <w:noProof/>
          <w:sz w:val="18"/>
          <w:szCs w:val="18"/>
        </w:rPr>
        <w:drawing>
          <wp:inline distT="0" distB="0" distL="0" distR="0" wp14:anchorId="78FA19B5" wp14:editId="2DB92539">
            <wp:extent cx="5754578" cy="869950"/>
            <wp:effectExtent l="0" t="0" r="0" b="635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935" cy="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A4F8" w14:textId="77777777" w:rsidR="000C38AB" w:rsidRPr="000C38AB" w:rsidRDefault="000C38AB" w:rsidP="000C38AB">
      <w:pPr>
        <w:spacing w:after="0" w:line="240" w:lineRule="auto"/>
        <w:ind w:right="447"/>
        <w:rPr>
          <w:lang w:val="en-US"/>
        </w:rPr>
      </w:pPr>
    </w:p>
    <w:p w14:paraId="22F6A127" w14:textId="77777777" w:rsidR="000C38AB" w:rsidRPr="000C38AB" w:rsidRDefault="0088360E" w:rsidP="000C38AB">
      <w:pPr>
        <w:spacing w:after="0" w:line="240" w:lineRule="auto"/>
        <w:ind w:right="447"/>
        <w:rPr>
          <w:lang w:val="en-US"/>
        </w:rPr>
      </w:pPr>
      <w:r>
        <w:rPr>
          <w:lang w:val="en-US"/>
        </w:rPr>
        <w:t xml:space="preserve">Based on the results we obtained, we would be more inclined to use for our Air Cargo problem the A* Search </w:t>
      </w:r>
      <w:r w:rsidRPr="000C38AB">
        <w:rPr>
          <w:lang w:val="en-US"/>
        </w:rPr>
        <w:t xml:space="preserve">with Ignore Preconditions heuristic </w:t>
      </w:r>
      <w:r>
        <w:rPr>
          <w:lang w:val="en-US"/>
        </w:rPr>
        <w:t>for its speed and less memory consumption advantages.</w:t>
      </w:r>
    </w:p>
    <w:p w14:paraId="6A910D96" w14:textId="77777777" w:rsidR="000C38AB" w:rsidRPr="000C38AB" w:rsidRDefault="000C38AB" w:rsidP="000C38AB">
      <w:pPr>
        <w:spacing w:after="0" w:line="240" w:lineRule="auto"/>
        <w:ind w:right="717"/>
        <w:rPr>
          <w:sz w:val="18"/>
          <w:szCs w:val="18"/>
          <w:lang w:val="en-US"/>
        </w:rPr>
      </w:pPr>
    </w:p>
    <w:p w14:paraId="59C32B14" w14:textId="77777777" w:rsidR="000C38AB" w:rsidRPr="000C38AB" w:rsidRDefault="000C38AB" w:rsidP="00634645">
      <w:pPr>
        <w:pStyle w:val="Titre1"/>
        <w:rPr>
          <w:lang w:val="en-US"/>
        </w:rPr>
      </w:pPr>
      <w:r w:rsidRPr="000C38AB">
        <w:rPr>
          <w:lang w:val="en-US"/>
        </w:rPr>
        <w:t>Conclusion</w:t>
      </w:r>
    </w:p>
    <w:p w14:paraId="2F587436" w14:textId="77777777" w:rsidR="00B2613A" w:rsidRDefault="000B25D1" w:rsidP="000C38AB">
      <w:pPr>
        <w:spacing w:after="0" w:line="240" w:lineRule="auto"/>
        <w:ind w:right="447"/>
        <w:rPr>
          <w:lang w:val="en-US"/>
        </w:rPr>
      </w:pPr>
      <w:r>
        <w:rPr>
          <w:lang w:val="en-US"/>
        </w:rPr>
        <w:t>We</w:t>
      </w:r>
      <w:r w:rsidR="000C38AB" w:rsidRPr="000C38AB">
        <w:rPr>
          <w:lang w:val="en-US"/>
        </w:rPr>
        <w:t xml:space="preserve"> illustrate</w:t>
      </w:r>
      <w:r>
        <w:rPr>
          <w:lang w:val="en-US"/>
        </w:rPr>
        <w:t>d in this document</w:t>
      </w:r>
      <w:r w:rsidR="000C38AB" w:rsidRPr="000C38AB">
        <w:rPr>
          <w:lang w:val="en-US"/>
        </w:rPr>
        <w:t xml:space="preserve"> the benefits of using informed search strategies with custom heuristics over uninformed search techniques when searching for an optimal plan</w:t>
      </w:r>
      <w:r>
        <w:rPr>
          <w:lang w:val="en-US"/>
        </w:rPr>
        <w:t xml:space="preserve"> (based on speed and memory</w:t>
      </w:r>
      <w:r w:rsidR="00C41C36">
        <w:rPr>
          <w:lang w:val="en-US"/>
        </w:rPr>
        <w:t xml:space="preserve"> usage</w:t>
      </w:r>
      <w:r>
        <w:rPr>
          <w:lang w:val="en-US"/>
        </w:rPr>
        <w:t>)</w:t>
      </w:r>
      <w:r w:rsidR="000C38AB" w:rsidRPr="000C38AB">
        <w:rPr>
          <w:lang w:val="en-US"/>
        </w:rPr>
        <w:t xml:space="preserve">. </w:t>
      </w:r>
      <w:r w:rsidR="00C41C36">
        <w:rPr>
          <w:lang w:val="en-US"/>
        </w:rPr>
        <w:t xml:space="preserve">A more subtle </w:t>
      </w:r>
      <w:r w:rsidR="000C38AB" w:rsidRPr="000C38AB">
        <w:rPr>
          <w:lang w:val="en-US"/>
        </w:rPr>
        <w:t xml:space="preserve">benefit </w:t>
      </w:r>
      <w:r w:rsidR="00C41C36">
        <w:rPr>
          <w:lang w:val="en-US"/>
        </w:rPr>
        <w:t xml:space="preserve">of </w:t>
      </w:r>
      <w:r w:rsidR="00C41C36" w:rsidRPr="000C38AB">
        <w:rPr>
          <w:lang w:val="en-US"/>
        </w:rPr>
        <w:t xml:space="preserve">informed search strategies </w:t>
      </w:r>
      <w:r w:rsidR="00C41C36">
        <w:rPr>
          <w:lang w:val="en-US"/>
        </w:rPr>
        <w:t xml:space="preserve">would be that we could perform a </w:t>
      </w:r>
      <w:r w:rsidR="000C38AB" w:rsidRPr="000C38AB">
        <w:rPr>
          <w:lang w:val="en-US"/>
        </w:rPr>
        <w:t xml:space="preserve">trade-off between speed and memory </w:t>
      </w:r>
      <w:r w:rsidR="00C41C36">
        <w:rPr>
          <w:lang w:val="en-US"/>
        </w:rPr>
        <w:t xml:space="preserve">consumption </w:t>
      </w:r>
      <w:r w:rsidR="000C38AB" w:rsidRPr="000C38AB">
        <w:rPr>
          <w:lang w:val="en-US"/>
        </w:rPr>
        <w:t xml:space="preserve">by using different heuristics, which </w:t>
      </w:r>
      <w:r w:rsidR="00C41C36">
        <w:rPr>
          <w:lang w:val="en-US"/>
        </w:rPr>
        <w:t xml:space="preserve">we haven’t been able to do using </w:t>
      </w:r>
      <w:r w:rsidR="000C38AB" w:rsidRPr="000C38AB">
        <w:rPr>
          <w:lang w:val="en-US"/>
        </w:rPr>
        <w:t>uninformed search strategies.</w:t>
      </w:r>
    </w:p>
    <w:p w14:paraId="6F6EFC34" w14:textId="77777777" w:rsidR="00DA5655" w:rsidRDefault="00DA5655" w:rsidP="000C38AB">
      <w:pPr>
        <w:spacing w:after="0" w:line="240" w:lineRule="auto"/>
        <w:ind w:right="447"/>
        <w:rPr>
          <w:lang w:val="en-US"/>
        </w:rPr>
      </w:pPr>
    </w:p>
    <w:p w14:paraId="0FCE46C3" w14:textId="77777777" w:rsidR="00406AA5" w:rsidRDefault="00406AA5" w:rsidP="000C38AB">
      <w:pPr>
        <w:spacing w:after="0" w:line="240" w:lineRule="auto"/>
        <w:ind w:right="447"/>
        <w:rPr>
          <w:lang w:val="en-US"/>
        </w:rPr>
      </w:pPr>
      <w:r>
        <w:rPr>
          <w:lang w:val="en-US"/>
        </w:rPr>
        <w:t xml:space="preserve">From the results exposed above, we can see that </w:t>
      </w:r>
      <w:r w:rsidR="00DA5655" w:rsidRPr="00DA5655">
        <w:rPr>
          <w:lang w:val="en-US"/>
        </w:rPr>
        <w:t xml:space="preserve">DF graph search </w:t>
      </w:r>
      <w:r>
        <w:rPr>
          <w:lang w:val="en-US"/>
        </w:rPr>
        <w:t xml:space="preserve">obtained </w:t>
      </w:r>
      <w:r w:rsidRPr="00DA5655">
        <w:rPr>
          <w:lang w:val="en-US"/>
        </w:rPr>
        <w:t xml:space="preserve">the fewest node expansions </w:t>
      </w:r>
      <w:r>
        <w:rPr>
          <w:lang w:val="en-US"/>
        </w:rPr>
        <w:t>and was faster than the other methods</w:t>
      </w:r>
      <w:r w:rsidR="00DA5655" w:rsidRPr="00DA5655">
        <w:rPr>
          <w:lang w:val="en-US"/>
        </w:rPr>
        <w:t xml:space="preserve">. </w:t>
      </w:r>
      <w:r>
        <w:rPr>
          <w:lang w:val="en-US"/>
        </w:rPr>
        <w:t xml:space="preserve">Unfortunately, this method has the largest path length </w:t>
      </w:r>
      <w:r w:rsidR="00DA5655" w:rsidRPr="00DA5655">
        <w:rPr>
          <w:lang w:val="en-US"/>
        </w:rPr>
        <w:t>compared to the other methods</w:t>
      </w:r>
      <w:r>
        <w:rPr>
          <w:lang w:val="en-US"/>
        </w:rPr>
        <w:t xml:space="preserve"> and couldn’t even</w:t>
      </w:r>
      <w:r w:rsidR="00DA5655" w:rsidRPr="00DA5655">
        <w:rPr>
          <w:lang w:val="en-US"/>
        </w:rPr>
        <w:t xml:space="preserve"> reach an optimal </w:t>
      </w:r>
      <w:r>
        <w:rPr>
          <w:lang w:val="en-US"/>
        </w:rPr>
        <w:t xml:space="preserve">solution </w:t>
      </w:r>
      <w:r w:rsidR="00DA5655" w:rsidRPr="00DA5655">
        <w:rPr>
          <w:lang w:val="en-US"/>
        </w:rPr>
        <w:t xml:space="preserve">for all </w:t>
      </w:r>
      <w:r>
        <w:rPr>
          <w:lang w:val="en-US"/>
        </w:rPr>
        <w:lastRenderedPageBreak/>
        <w:t xml:space="preserve">the </w:t>
      </w:r>
      <w:r w:rsidR="00DA5655" w:rsidRPr="00DA5655">
        <w:rPr>
          <w:lang w:val="en-US"/>
        </w:rPr>
        <w:t>problems</w:t>
      </w:r>
      <w:r>
        <w:rPr>
          <w:lang w:val="en-US"/>
        </w:rPr>
        <w:t xml:space="preserve"> we experimented with as opposed to the other methods</w:t>
      </w:r>
      <w:r w:rsidR="00DA5655" w:rsidRPr="00DA5655">
        <w:rPr>
          <w:lang w:val="en-US"/>
        </w:rPr>
        <w:t xml:space="preserve">. </w:t>
      </w:r>
      <w:r>
        <w:rPr>
          <w:lang w:val="en-US"/>
        </w:rPr>
        <w:t xml:space="preserve">As written in </w:t>
      </w:r>
      <w:r w:rsidR="00DA5655" w:rsidRPr="00DA5655">
        <w:rPr>
          <w:lang w:val="en-US"/>
        </w:rPr>
        <w:t>Russell and Norvig 2009</w:t>
      </w:r>
      <w:r>
        <w:rPr>
          <w:lang w:val="en-US"/>
        </w:rPr>
        <w:t>, DF graph</w:t>
      </w:r>
      <w:r w:rsidRPr="00DA5655">
        <w:rPr>
          <w:lang w:val="en-US"/>
        </w:rPr>
        <w:t xml:space="preserve"> search methods </w:t>
      </w:r>
      <w:r>
        <w:rPr>
          <w:lang w:val="en-US"/>
        </w:rPr>
        <w:t>are known to be nonoptimal</w:t>
      </w:r>
      <w:r w:rsidR="00DA5655" w:rsidRPr="00DA5655">
        <w:rPr>
          <w:lang w:val="en-US"/>
        </w:rPr>
        <w:t xml:space="preserve">. </w:t>
      </w:r>
    </w:p>
    <w:p w14:paraId="777D61A8" w14:textId="77777777" w:rsidR="00DA5655" w:rsidRDefault="00406AA5" w:rsidP="000C38AB">
      <w:pPr>
        <w:spacing w:after="0" w:line="240" w:lineRule="auto"/>
        <w:ind w:right="447"/>
        <w:rPr>
          <w:lang w:val="en-US"/>
        </w:rPr>
      </w:pPr>
      <w:r>
        <w:rPr>
          <w:lang w:val="en-US"/>
        </w:rPr>
        <w:t>On the other hand, BF graph search and UC graph search both obtained</w:t>
      </w:r>
      <w:r w:rsidR="00DA5655" w:rsidRPr="00DA5655">
        <w:rPr>
          <w:lang w:val="en-US"/>
        </w:rPr>
        <w:t xml:space="preserve"> optimal and identical</w:t>
      </w:r>
      <w:r>
        <w:rPr>
          <w:lang w:val="en-US"/>
        </w:rPr>
        <w:t xml:space="preserve"> solutions</w:t>
      </w:r>
      <w:r w:rsidR="00DA5655" w:rsidRPr="00DA5655">
        <w:rPr>
          <w:lang w:val="en-US"/>
        </w:rPr>
        <w:t xml:space="preserve">. </w:t>
      </w:r>
      <w:r>
        <w:rPr>
          <w:lang w:val="en-US"/>
        </w:rPr>
        <w:t>The main difference being that BF graph search</w:t>
      </w:r>
      <w:r w:rsidR="00DA5655" w:rsidRPr="00DA5655">
        <w:rPr>
          <w:lang w:val="en-US"/>
        </w:rPr>
        <w:t xml:space="preserve"> </w:t>
      </w:r>
      <w:r>
        <w:rPr>
          <w:lang w:val="en-US"/>
        </w:rPr>
        <w:t xml:space="preserve">had </w:t>
      </w:r>
      <w:r w:rsidR="00DA5655" w:rsidRPr="00DA5655">
        <w:rPr>
          <w:lang w:val="en-US"/>
        </w:rPr>
        <w:t>fewer node expansions</w:t>
      </w:r>
      <w:r>
        <w:rPr>
          <w:lang w:val="en-US"/>
        </w:rPr>
        <w:t xml:space="preserve"> and  UC graph search</w:t>
      </w:r>
      <w:r w:rsidR="00DA5655" w:rsidRPr="00DA5655">
        <w:rPr>
          <w:lang w:val="en-US"/>
        </w:rPr>
        <w:t xml:space="preserve"> was faster</w:t>
      </w:r>
      <w:r>
        <w:rPr>
          <w:lang w:val="en-US"/>
        </w:rPr>
        <w:t>.</w:t>
      </w:r>
    </w:p>
    <w:p w14:paraId="20185A6D" w14:textId="77777777" w:rsidR="00406AA5" w:rsidRDefault="00406AA5" w:rsidP="000C38AB">
      <w:pPr>
        <w:spacing w:after="0" w:line="240" w:lineRule="auto"/>
        <w:ind w:right="447"/>
        <w:rPr>
          <w:lang w:val="en-US"/>
        </w:rPr>
      </w:pPr>
    </w:p>
    <w:p w14:paraId="6151CCC1" w14:textId="77777777" w:rsidR="00406AA5" w:rsidRPr="00406AA5" w:rsidRDefault="00406AA5" w:rsidP="00406AA5">
      <w:pPr>
        <w:pStyle w:val="Titre1"/>
      </w:pPr>
      <w:r w:rsidRPr="00406AA5">
        <w:t xml:space="preserve">REFERENCES </w:t>
      </w:r>
    </w:p>
    <w:p w14:paraId="1A28FB0E" w14:textId="77777777" w:rsidR="00406AA5" w:rsidRDefault="00406AA5" w:rsidP="00406AA5">
      <w:pPr>
        <w:spacing w:after="0" w:line="240" w:lineRule="auto"/>
        <w:ind w:right="447"/>
        <w:rPr>
          <w:lang w:val="en-US"/>
        </w:rPr>
      </w:pPr>
      <w:r w:rsidRPr="00406AA5">
        <w:rPr>
          <w:lang w:val="en-US"/>
        </w:rPr>
        <w:t>Russell, S. J. and P. Norvig (2009). Artificial intelligence: a</w:t>
      </w:r>
      <w:r>
        <w:rPr>
          <w:lang w:val="en-US"/>
        </w:rPr>
        <w:t xml:space="preserve"> modern approach (3rd edition).</w:t>
      </w:r>
    </w:p>
    <w:p w14:paraId="313413FD" w14:textId="77777777" w:rsidR="00406AA5" w:rsidRPr="00406AA5" w:rsidRDefault="00406AA5" w:rsidP="00406AA5">
      <w:pPr>
        <w:spacing w:after="0" w:line="240" w:lineRule="auto"/>
        <w:ind w:right="447"/>
        <w:rPr>
          <w:lang w:val="en-US"/>
        </w:rPr>
      </w:pPr>
      <w:r w:rsidRPr="00406AA5">
        <w:rPr>
          <w:lang w:val="en-US"/>
        </w:rPr>
        <w:t>https://stackoverflow.com/questions/3332947/when-is-it-practical-to-use-dfs-vs-bfs</w:t>
      </w:r>
      <w:r w:rsidR="00E54C6C">
        <w:rPr>
          <w:lang w:val="en-US"/>
        </w:rPr>
        <w:t>.</w:t>
      </w:r>
    </w:p>
    <w:p w14:paraId="35EFAAD3" w14:textId="77777777" w:rsidR="00406AA5" w:rsidRPr="00DA5655" w:rsidRDefault="00406AA5" w:rsidP="000C38AB">
      <w:pPr>
        <w:spacing w:after="0" w:line="240" w:lineRule="auto"/>
        <w:ind w:right="447"/>
        <w:rPr>
          <w:lang w:val="en-US"/>
        </w:rPr>
      </w:pPr>
    </w:p>
    <w:sectPr w:rsidR="00406AA5" w:rsidRPr="00DA5655" w:rsidSect="00A021DB">
      <w:footerReference w:type="default" r:id="rId1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956C9" w14:textId="77777777" w:rsidR="00474D49" w:rsidRDefault="00474D49">
      <w:pPr>
        <w:spacing w:after="0" w:line="240" w:lineRule="auto"/>
      </w:pPr>
      <w:r>
        <w:separator/>
      </w:r>
    </w:p>
  </w:endnote>
  <w:endnote w:type="continuationSeparator" w:id="0">
    <w:p w14:paraId="56A0AC0C" w14:textId="77777777" w:rsidR="00474D49" w:rsidRDefault="0047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35B82" w14:textId="77777777" w:rsidR="005F0FF2" w:rsidRDefault="00C745E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E77D0B" wp14:editId="17B4E86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227445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74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25F46" w14:textId="77777777" w:rsidR="005F0FF2" w:rsidRDefault="005F0FF2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5F0FF2" w:rsidRDefault="005F0FF2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43EC31" wp14:editId="52C8DF8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B34E426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35168F" wp14:editId="32AF73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CE89926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E319C3" wp14:editId="1660041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0CEFD7B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11653" w14:textId="77777777" w:rsidR="00474D49" w:rsidRDefault="00474D49">
      <w:pPr>
        <w:spacing w:after="0" w:line="240" w:lineRule="auto"/>
      </w:pPr>
      <w:r>
        <w:separator/>
      </w:r>
    </w:p>
  </w:footnote>
  <w:footnote w:type="continuationSeparator" w:id="0">
    <w:p w14:paraId="37AB9518" w14:textId="77777777" w:rsidR="00474D49" w:rsidRDefault="00474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3A"/>
    <w:rsid w:val="000607F5"/>
    <w:rsid w:val="00083303"/>
    <w:rsid w:val="00090B27"/>
    <w:rsid w:val="000B25D1"/>
    <w:rsid w:val="000C38AB"/>
    <w:rsid w:val="000F319F"/>
    <w:rsid w:val="00147EC2"/>
    <w:rsid w:val="001A026B"/>
    <w:rsid w:val="001D606A"/>
    <w:rsid w:val="002A632C"/>
    <w:rsid w:val="002E07C2"/>
    <w:rsid w:val="0031021D"/>
    <w:rsid w:val="00322C44"/>
    <w:rsid w:val="00376979"/>
    <w:rsid w:val="003A40D9"/>
    <w:rsid w:val="003C4AE3"/>
    <w:rsid w:val="00406AA5"/>
    <w:rsid w:val="00424EEE"/>
    <w:rsid w:val="00474D49"/>
    <w:rsid w:val="0048450A"/>
    <w:rsid w:val="00497C9A"/>
    <w:rsid w:val="004B3E70"/>
    <w:rsid w:val="00506E46"/>
    <w:rsid w:val="005463DD"/>
    <w:rsid w:val="00551DB1"/>
    <w:rsid w:val="005551C1"/>
    <w:rsid w:val="00565196"/>
    <w:rsid w:val="00575323"/>
    <w:rsid w:val="005A0730"/>
    <w:rsid w:val="005D4BC6"/>
    <w:rsid w:val="005F0FF2"/>
    <w:rsid w:val="0060094D"/>
    <w:rsid w:val="006124F4"/>
    <w:rsid w:val="006160E3"/>
    <w:rsid w:val="00625BF8"/>
    <w:rsid w:val="00634645"/>
    <w:rsid w:val="007155BD"/>
    <w:rsid w:val="00760042"/>
    <w:rsid w:val="00761A5F"/>
    <w:rsid w:val="007766C8"/>
    <w:rsid w:val="00783FD5"/>
    <w:rsid w:val="00796975"/>
    <w:rsid w:val="007B1790"/>
    <w:rsid w:val="007B469F"/>
    <w:rsid w:val="007C1B00"/>
    <w:rsid w:val="007C4F25"/>
    <w:rsid w:val="007D5914"/>
    <w:rsid w:val="008034E2"/>
    <w:rsid w:val="008174FA"/>
    <w:rsid w:val="008256A4"/>
    <w:rsid w:val="008312F9"/>
    <w:rsid w:val="0088360E"/>
    <w:rsid w:val="008B0EA4"/>
    <w:rsid w:val="009101E4"/>
    <w:rsid w:val="0091078F"/>
    <w:rsid w:val="0092114B"/>
    <w:rsid w:val="00922CBB"/>
    <w:rsid w:val="009542F7"/>
    <w:rsid w:val="009731B6"/>
    <w:rsid w:val="009C6BDB"/>
    <w:rsid w:val="009D36BF"/>
    <w:rsid w:val="009E1C54"/>
    <w:rsid w:val="00A021DB"/>
    <w:rsid w:val="00A57A95"/>
    <w:rsid w:val="00AC083B"/>
    <w:rsid w:val="00B2613A"/>
    <w:rsid w:val="00B33735"/>
    <w:rsid w:val="00B666FF"/>
    <w:rsid w:val="00B70BF1"/>
    <w:rsid w:val="00B732A0"/>
    <w:rsid w:val="00B96CC1"/>
    <w:rsid w:val="00BB6384"/>
    <w:rsid w:val="00BC7607"/>
    <w:rsid w:val="00BD6673"/>
    <w:rsid w:val="00BE6A50"/>
    <w:rsid w:val="00C0449E"/>
    <w:rsid w:val="00C41C36"/>
    <w:rsid w:val="00C56284"/>
    <w:rsid w:val="00C745ED"/>
    <w:rsid w:val="00C812A3"/>
    <w:rsid w:val="00CF558C"/>
    <w:rsid w:val="00D37D0A"/>
    <w:rsid w:val="00D45E9F"/>
    <w:rsid w:val="00D845E0"/>
    <w:rsid w:val="00DA5655"/>
    <w:rsid w:val="00DF7F5B"/>
    <w:rsid w:val="00E54C6C"/>
    <w:rsid w:val="00E77CB8"/>
    <w:rsid w:val="00F31437"/>
    <w:rsid w:val="00F44022"/>
    <w:rsid w:val="00F5450B"/>
    <w:rsid w:val="00F8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6EF23"/>
  <w15:docId w15:val="{9254D436-1FC6-4CCA-ACF7-4E80FC89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e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Default">
    <w:name w:val="Default"/>
    <w:rsid w:val="009D36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9D36BF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5Fonc-Accentuation4">
    <w:name w:val="Grid Table 5 Dark Accent 4"/>
    <w:basedOn w:val="TableauNormal"/>
    <w:uiPriority w:val="50"/>
    <w:rsid w:val="00F545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AA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AA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AAC" w:themeFill="accent4"/>
      </w:tcPr>
    </w:tblStylePr>
    <w:tblStylePr w:type="band1Vert">
      <w:tblPr/>
      <w:tcPr>
        <w:shd w:val="clear" w:color="auto" w:fill="D5D6DD" w:themeFill="accent4" w:themeFillTint="66"/>
      </w:tcPr>
    </w:tblStylePr>
    <w:tblStylePr w:type="band1Horz">
      <w:tblPr/>
      <w:tcPr>
        <w:shd w:val="clear" w:color="auto" w:fill="D5D6DD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514EC0CF5E4D569348560ACCB2E3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1CEC76-D898-47A4-9E1D-A7E7CB521F18}"/>
      </w:docPartPr>
      <w:docPartBody>
        <w:p w:rsidR="00611C4A" w:rsidRDefault="004A29F3">
          <w:pPr>
            <w:pStyle w:val="32514EC0CF5E4D569348560ACCB2E367"/>
          </w:pPr>
          <w:r>
            <w:t>[Titre du document]</w:t>
          </w:r>
        </w:p>
      </w:docPartBody>
    </w:docPart>
    <w:docPart>
      <w:docPartPr>
        <w:name w:val="15EE0F6E70394777A810B0886F4A2E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BF2D8C-81EF-4BE6-B0BE-5293DB01E887}"/>
      </w:docPartPr>
      <w:docPartBody>
        <w:p w:rsidR="00611C4A" w:rsidRDefault="004A29F3">
          <w:pPr>
            <w:pStyle w:val="15EE0F6E70394777A810B0886F4A2EDD"/>
          </w:pPr>
          <w: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F3"/>
    <w:rsid w:val="00394326"/>
    <w:rsid w:val="003A45F2"/>
    <w:rsid w:val="004A29F3"/>
    <w:rsid w:val="005E2F22"/>
    <w:rsid w:val="00611C4A"/>
    <w:rsid w:val="00715226"/>
    <w:rsid w:val="00B9431F"/>
    <w:rsid w:val="00B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514EC0CF5E4D569348560ACCB2E367">
    <w:name w:val="32514EC0CF5E4D569348560ACCB2E367"/>
  </w:style>
  <w:style w:type="paragraph" w:customStyle="1" w:styleId="15EE0F6E70394777A810B0886F4A2EDD">
    <w:name w:val="15EE0F6E70394777A810B0886F4A2ED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599790D858A45058F2D6CB3761623F2">
    <w:name w:val="1599790D858A45058F2D6CB376162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64D65-E0C5-D048-BA2B-6487B342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Office\Root\Templates\1036\EssentialReport.dotx</Template>
  <TotalTime>567</TotalTime>
  <Pages>6</Pages>
  <Words>1236</Words>
  <Characters>6803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HEURISTIC ANALYSIS</vt:lpstr>
    </vt:vector>
  </TitlesOfParts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HEURISTIC ANALYSIS</dc:title>
  <dc:subject>Planning Search Heuristic Analysis</dc:subject>
  <dc:creator>Aboubacar Diallo</dc:creator>
  <cp:lastModifiedBy>Utilisateur de Microsoft Office</cp:lastModifiedBy>
  <cp:revision>65</cp:revision>
  <cp:lastPrinted>2017-07-11T04:11:00Z</cp:lastPrinted>
  <dcterms:created xsi:type="dcterms:W3CDTF">2017-07-10T17:12:00Z</dcterms:created>
  <dcterms:modified xsi:type="dcterms:W3CDTF">2018-05-11T00:17:00Z</dcterms:modified>
</cp:coreProperties>
</file>